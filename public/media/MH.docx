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1007AAF0" w14:textId="77777777" w:rsidTr="00EF7CC9">
        <w:tc>
          <w:tcPr>
            <w:tcW w:w="3780" w:type="dxa"/>
            <w:tcMar>
              <w:top w:w="504" w:type="dxa"/>
              <w:right w:w="720" w:type="dxa"/>
            </w:tcMar>
          </w:tcPr>
          <w:p w14:paraId="3CAA5D4F" w14:textId="77777777" w:rsidR="00523479" w:rsidRPr="00906BEE" w:rsidRDefault="00E02DCD" w:rsidP="00EB005F">
            <w:pPr>
              <w:pStyle w:val="Initials"/>
            </w:pPr>
            <w:r w:rsidRPr="00906BEE">
              <w:rPr>
                <w:noProof/>
              </w:rPr>
              <mc:AlternateContent>
                <mc:Choice Requires="wpg">
                  <w:drawing>
                    <wp:anchor distT="0" distB="0" distL="114300" distR="114300" simplePos="0" relativeHeight="251659264" behindDoc="1" locked="1" layoutInCell="1" allowOverlap="1" wp14:anchorId="49AD8665" wp14:editId="2109AF7A">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996771"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5D897D8397F44601AF99A5B8C7B2769C"/>
                </w:placeholder>
                <w:dataBinding w:prefixMappings="xmlns:ns0='http://schemas.openxmlformats.org/officeDocument/2006/extended-properties' " w:xpath="/ns0:Properties[1]/ns0:Company[1]" w:storeItemID="{6668398D-A668-4E3E-A5EB-62B293D839F1}"/>
                <w15:appearance w15:val="hidden"/>
                <w:text/>
              </w:sdtPr>
              <w:sdtEndPr/>
              <w:sdtContent>
                <w:r w:rsidR="00EB005F">
                  <w:t>MH</w:t>
                </w:r>
              </w:sdtContent>
            </w:sdt>
          </w:p>
          <w:p w14:paraId="6ECA635B" w14:textId="77777777" w:rsidR="00EB005F" w:rsidRPr="00906BEE" w:rsidRDefault="002A3953" w:rsidP="00EB005F">
            <w:pPr>
              <w:pStyle w:val="Heading3"/>
            </w:pPr>
            <w:sdt>
              <w:sdtPr>
                <w:alias w:val="Objective:"/>
                <w:tag w:val="Objective:"/>
                <w:id w:val="319159961"/>
                <w:placeholder>
                  <w:docPart w:val="162BFF645B354B48BAC28583873BC022"/>
                </w:placeholder>
                <w:temporary/>
                <w:showingPlcHdr/>
                <w15:appearance w15:val="hidden"/>
              </w:sdtPr>
              <w:sdtEndPr/>
              <w:sdtContent>
                <w:r w:rsidR="00EB005F" w:rsidRPr="00906BEE">
                  <w:t>Objective</w:t>
                </w:r>
              </w:sdtContent>
            </w:sdt>
          </w:p>
          <w:p w14:paraId="65529B15" w14:textId="77777777" w:rsidR="00EB005F" w:rsidRPr="00906BEE" w:rsidRDefault="00EB005F" w:rsidP="00EB005F">
            <w:r w:rsidRPr="005002D2">
              <w:t>Software Developer, aiming in improving my skills and knowledge in a job that follows up with the latest technologies used in the programming fields.</w:t>
            </w:r>
          </w:p>
          <w:p w14:paraId="2D146CBE" w14:textId="77777777" w:rsidR="00EB005F" w:rsidRPr="00906BEE" w:rsidRDefault="00EB005F" w:rsidP="00EB005F">
            <w:pPr>
              <w:pStyle w:val="Heading3"/>
            </w:pPr>
            <w:r>
              <w:t>contact information</w:t>
            </w:r>
          </w:p>
          <w:p w14:paraId="039C6F06" w14:textId="77777777" w:rsidR="00EB005F" w:rsidRDefault="00EB005F" w:rsidP="00EB005F">
            <w:pPr>
              <w:pStyle w:val="Heading4"/>
            </w:pPr>
            <w:r>
              <w:t>email</w:t>
            </w:r>
          </w:p>
          <w:p w14:paraId="235BDCEC" w14:textId="77777777" w:rsidR="00EB005F" w:rsidRDefault="002A3953" w:rsidP="00EB005F">
            <w:hyperlink r:id="rId8" w:history="1">
              <w:r w:rsidR="00EB005F" w:rsidRPr="00B26989">
                <w:rPr>
                  <w:rStyle w:val="Hyperlink"/>
                </w:rPr>
                <w:t>mhmdkhashim@gmail.com</w:t>
              </w:r>
            </w:hyperlink>
          </w:p>
          <w:p w14:paraId="163715DD" w14:textId="77777777" w:rsidR="00EB005F" w:rsidRDefault="00EB005F" w:rsidP="00EB005F">
            <w:pPr>
              <w:pStyle w:val="Heading4"/>
            </w:pPr>
            <w:r>
              <w:t>address</w:t>
            </w:r>
          </w:p>
          <w:p w14:paraId="5A4E87BD" w14:textId="77777777" w:rsidR="00EB005F" w:rsidRDefault="00EB005F" w:rsidP="00EB005F">
            <w:r>
              <w:t>Future St, Bir Hasan, Beirut, Lebanon</w:t>
            </w:r>
          </w:p>
          <w:p w14:paraId="11BA504E" w14:textId="77777777" w:rsidR="00EB005F" w:rsidRDefault="00EB005F" w:rsidP="00EB005F">
            <w:pPr>
              <w:pStyle w:val="Heading4"/>
            </w:pPr>
            <w:r>
              <w:t>Phone</w:t>
            </w:r>
          </w:p>
          <w:p w14:paraId="33A7705E" w14:textId="77777777" w:rsidR="00EB005F" w:rsidRPr="00906BEE" w:rsidRDefault="00EB005F" w:rsidP="00EB005F">
            <w:r>
              <w:t>+961 81 812 835</w:t>
            </w:r>
          </w:p>
          <w:p w14:paraId="398E8A2F" w14:textId="77777777" w:rsidR="00E44280" w:rsidRDefault="00E44280" w:rsidP="007569C1">
            <w:pPr>
              <w:pStyle w:val="Heading3"/>
            </w:pPr>
          </w:p>
          <w:p w14:paraId="2C580438" w14:textId="77777777" w:rsidR="00E44280" w:rsidRDefault="00E44280" w:rsidP="007569C1">
            <w:pPr>
              <w:pStyle w:val="Heading3"/>
            </w:pPr>
          </w:p>
          <w:p w14:paraId="47A69556" w14:textId="77777777" w:rsidR="002C2CDD" w:rsidRPr="00906BEE" w:rsidRDefault="002A3953" w:rsidP="007569C1">
            <w:pPr>
              <w:pStyle w:val="Heading3"/>
            </w:pPr>
            <w:sdt>
              <w:sdtPr>
                <w:alias w:val="Skills:"/>
                <w:tag w:val="Skills:"/>
                <w:id w:val="1490835561"/>
                <w:placeholder>
                  <w:docPart w:val="DD1E1B34770C40FEAB8F9745A8E0F546"/>
                </w:placeholder>
                <w:temporary/>
                <w:showingPlcHdr/>
                <w15:appearance w15:val="hidden"/>
              </w:sdtPr>
              <w:sdtEndPr/>
              <w:sdtContent>
                <w:r w:rsidR="002C2CDD" w:rsidRPr="00906BEE">
                  <w:t>Skills</w:t>
                </w:r>
              </w:sdtContent>
            </w:sdt>
          </w:p>
          <w:p w14:paraId="5CBBD889" w14:textId="77777777" w:rsidR="00EB005F" w:rsidRDefault="00EB005F" w:rsidP="00EB005F">
            <w:pPr>
              <w:pStyle w:val="ListParagraph"/>
              <w:numPr>
                <w:ilvl w:val="0"/>
                <w:numId w:val="17"/>
              </w:numPr>
            </w:pPr>
            <w:r>
              <w:t>PHP, Twig, Symphony, Laravel</w:t>
            </w:r>
          </w:p>
          <w:p w14:paraId="2D6EE6DF" w14:textId="77777777" w:rsidR="00EB005F" w:rsidRDefault="00EB005F" w:rsidP="00EB005F">
            <w:pPr>
              <w:pStyle w:val="ListParagraph"/>
              <w:numPr>
                <w:ilvl w:val="0"/>
                <w:numId w:val="17"/>
              </w:numPr>
            </w:pPr>
            <w:proofErr w:type="spellStart"/>
            <w:r>
              <w:t>Reactjs</w:t>
            </w:r>
            <w:proofErr w:type="spellEnd"/>
            <w:r>
              <w:t xml:space="preserve">, React-Native, Redux, </w:t>
            </w:r>
            <w:proofErr w:type="spellStart"/>
            <w:r>
              <w:t>MobX</w:t>
            </w:r>
            <w:proofErr w:type="spellEnd"/>
            <w:r>
              <w:t>, Styled-Components</w:t>
            </w:r>
          </w:p>
          <w:p w14:paraId="129BD075" w14:textId="77777777" w:rsidR="00EB005F" w:rsidRDefault="00EB005F" w:rsidP="00EB005F">
            <w:pPr>
              <w:pStyle w:val="ListParagraph"/>
              <w:numPr>
                <w:ilvl w:val="0"/>
                <w:numId w:val="17"/>
              </w:numPr>
            </w:pPr>
            <w:proofErr w:type="spellStart"/>
            <w:r>
              <w:t>NodeJs</w:t>
            </w:r>
            <w:proofErr w:type="spellEnd"/>
            <w:r>
              <w:t xml:space="preserve">, </w:t>
            </w:r>
            <w:proofErr w:type="spellStart"/>
            <w:r>
              <w:t>expressJs</w:t>
            </w:r>
            <w:proofErr w:type="spellEnd"/>
          </w:p>
          <w:p w14:paraId="7E98CB01" w14:textId="77777777" w:rsidR="00EB005F" w:rsidRDefault="00EB005F" w:rsidP="00EB005F">
            <w:pPr>
              <w:pStyle w:val="ListParagraph"/>
              <w:numPr>
                <w:ilvl w:val="0"/>
                <w:numId w:val="17"/>
              </w:numPr>
            </w:pPr>
            <w:r>
              <w:t xml:space="preserve">DQL, SQL, SSMS, MYSQL, MongoDB, </w:t>
            </w:r>
            <w:proofErr w:type="spellStart"/>
            <w:r>
              <w:t>GraphQl</w:t>
            </w:r>
            <w:proofErr w:type="spellEnd"/>
          </w:p>
          <w:p w14:paraId="46B0CF89" w14:textId="77777777" w:rsidR="00EB005F" w:rsidRDefault="00EB005F" w:rsidP="00EB005F">
            <w:pPr>
              <w:pStyle w:val="ListParagraph"/>
              <w:numPr>
                <w:ilvl w:val="0"/>
                <w:numId w:val="17"/>
              </w:numPr>
            </w:pPr>
            <w:r>
              <w:t xml:space="preserve">C#, </w:t>
            </w:r>
            <w:proofErr w:type="spellStart"/>
            <w:r>
              <w:t>LinqToSql</w:t>
            </w:r>
            <w:proofErr w:type="spellEnd"/>
            <w:r>
              <w:t>, WPF, Windows Forms</w:t>
            </w:r>
          </w:p>
          <w:p w14:paraId="0816A373" w14:textId="77777777" w:rsidR="00EB005F" w:rsidRDefault="00EB005F" w:rsidP="00EB005F">
            <w:pPr>
              <w:pStyle w:val="ListParagraph"/>
              <w:numPr>
                <w:ilvl w:val="0"/>
                <w:numId w:val="17"/>
              </w:numPr>
            </w:pPr>
            <w:r>
              <w:t xml:space="preserve">JavaScript, TypeScript, ES6, Babel, </w:t>
            </w:r>
            <w:proofErr w:type="spellStart"/>
            <w:r>
              <w:t>Flowjs</w:t>
            </w:r>
            <w:proofErr w:type="spellEnd"/>
          </w:p>
          <w:p w14:paraId="67891CBC" w14:textId="77777777" w:rsidR="00741125" w:rsidRPr="00906BEE" w:rsidRDefault="00EB005F" w:rsidP="00EB005F">
            <w:pPr>
              <w:pStyle w:val="ListParagraph"/>
              <w:numPr>
                <w:ilvl w:val="0"/>
                <w:numId w:val="17"/>
              </w:numPr>
            </w:pPr>
            <w:r>
              <w:t>Java, Kotlin, Swift</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7274F91E" w14:textId="77777777" w:rsidTr="00823C54">
              <w:trPr>
                <w:trHeight w:hRule="exact" w:val="1296"/>
              </w:trPr>
              <w:tc>
                <w:tcPr>
                  <w:tcW w:w="6055" w:type="dxa"/>
                  <w:vAlign w:val="center"/>
                </w:tcPr>
                <w:p w14:paraId="12204DB6" w14:textId="77777777" w:rsidR="00C612DA" w:rsidRPr="00906BEE" w:rsidRDefault="002A3953" w:rsidP="005002D2">
                  <w:pPr>
                    <w:pStyle w:val="Heading1"/>
                    <w:outlineLvl w:val="0"/>
                  </w:pPr>
                  <w:sdt>
                    <w:sdtPr>
                      <w:alias w:val="Enter your name:"/>
                      <w:tag w:val="Enter your name:"/>
                      <w:id w:val="-296147368"/>
                      <w:placeholder>
                        <w:docPart w:val="F2E60B5104BA41A9A86AD01A870D2F9E"/>
                      </w:placeholder>
                      <w15:dataBinding w:prefixMappings="xmlns:ns0='http://schemas.microsoft.com/temp/samples' " w:xpath="/ns0:employees[1]/ns0:employee[1]/ns0:Address[1]" w:storeItemID="{00000000-0000-0000-0000-000000000000}"/>
                      <w15:appearance w15:val="hidden"/>
                    </w:sdtPr>
                    <w:sdtEndPr/>
                    <w:sdtContent>
                      <w:r w:rsidR="005002D2">
                        <w:t>Muhammad Hashim</w:t>
                      </w:r>
                    </w:sdtContent>
                  </w:sdt>
                </w:p>
                <w:p w14:paraId="7C520ACB" w14:textId="77777777" w:rsidR="00906BEE" w:rsidRPr="00906BEE" w:rsidRDefault="002A3953" w:rsidP="005002D2">
                  <w:pPr>
                    <w:pStyle w:val="Heading2"/>
                    <w:outlineLvl w:val="1"/>
                  </w:pPr>
                  <w:sdt>
                    <w:sdtPr>
                      <w:alias w:val="Enter Profession or Industry:"/>
                      <w:tag w:val="Enter Profession or Industry:"/>
                      <w:id w:val="-83681269"/>
                      <w:placeholder>
                        <w:docPart w:val="D4AB5D11194C4AB0973BE1489EFE04B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02D2">
                        <w:t>Full Stack Front/back end developer</w:t>
                      </w:r>
                    </w:sdtContent>
                  </w:sdt>
                  <w:r w:rsidR="00E02DCD" w:rsidRPr="00906BEE">
                    <w:t xml:space="preserve"> </w:t>
                  </w:r>
                </w:p>
              </w:tc>
            </w:tr>
          </w:tbl>
          <w:p w14:paraId="0C85D8FB" w14:textId="77777777" w:rsidR="005002D2" w:rsidRPr="00906BEE" w:rsidRDefault="002A3953" w:rsidP="005002D2">
            <w:pPr>
              <w:pStyle w:val="Heading3"/>
            </w:pPr>
            <w:sdt>
              <w:sdtPr>
                <w:alias w:val="Experience:"/>
                <w:tag w:val="Experience:"/>
                <w:id w:val="1217937480"/>
                <w:placeholder>
                  <w:docPart w:val="E93C8B3B6794410DBA72F2B7EE537ABB"/>
                </w:placeholder>
                <w:temporary/>
                <w:showingPlcHdr/>
                <w15:appearance w15:val="hidden"/>
              </w:sdtPr>
              <w:sdtEndPr/>
              <w:sdtContent>
                <w:r w:rsidR="005002D2" w:rsidRPr="00906BEE">
                  <w:t>Experience</w:t>
                </w:r>
              </w:sdtContent>
            </w:sdt>
          </w:p>
          <w:p w14:paraId="05E1CA03" w14:textId="77777777" w:rsidR="005002D2" w:rsidRPr="00906BEE" w:rsidRDefault="005002D2" w:rsidP="005002D2">
            <w:pPr>
              <w:pStyle w:val="Heading4"/>
            </w:pPr>
            <w:r>
              <w:t xml:space="preserve">freelance </w:t>
            </w:r>
            <w:r w:rsidRPr="005002D2">
              <w:t>Web Developer</w:t>
            </w:r>
            <w:r w:rsidRPr="00906BEE">
              <w:t xml:space="preserve"> • </w:t>
            </w:r>
            <w:r w:rsidRPr="005002D2">
              <w:t>Self-Employed</w:t>
            </w:r>
            <w:r w:rsidRPr="00906BEE">
              <w:t xml:space="preserve"> • </w:t>
            </w:r>
            <w:r w:rsidRPr="005002D2">
              <w:t>March-2013</w:t>
            </w:r>
            <w:r w:rsidRPr="00906BEE">
              <w:t xml:space="preserve"> – </w:t>
            </w:r>
            <w:r w:rsidRPr="005002D2">
              <w:t>Currently</w:t>
            </w:r>
          </w:p>
          <w:p w14:paraId="420F8ABD" w14:textId="77777777" w:rsidR="005002D2" w:rsidRDefault="005002D2" w:rsidP="005002D2">
            <w:pPr>
              <w:pStyle w:val="ListParagraph"/>
              <w:numPr>
                <w:ilvl w:val="0"/>
                <w:numId w:val="11"/>
              </w:numPr>
            </w:pPr>
            <w:r>
              <w:t xml:space="preserve">Front-end: Basic HTML5 and CSS, </w:t>
            </w:r>
            <w:proofErr w:type="spellStart"/>
            <w:r>
              <w:t>JQuery</w:t>
            </w:r>
            <w:proofErr w:type="spellEnd"/>
            <w:r>
              <w:t xml:space="preserve">, React, </w:t>
            </w:r>
            <w:proofErr w:type="spellStart"/>
            <w:r>
              <w:t>Infernumjs</w:t>
            </w:r>
            <w:proofErr w:type="spellEnd"/>
            <w:r>
              <w:t xml:space="preserve">, Twig, Bootstrap, JavaScript, Babel, ES6, Typescript, JSS, </w:t>
            </w:r>
            <w:r w:rsidR="00931212">
              <w:t>Webpack, Etc.</w:t>
            </w:r>
          </w:p>
          <w:p w14:paraId="694A5098" w14:textId="77777777" w:rsidR="005002D2" w:rsidRPr="00906BEE" w:rsidRDefault="00931212" w:rsidP="005002D2">
            <w:pPr>
              <w:pStyle w:val="ListParagraph"/>
              <w:numPr>
                <w:ilvl w:val="0"/>
                <w:numId w:val="11"/>
              </w:numPr>
            </w:pPr>
            <w:r>
              <w:t>Back-end: PHP 5.3-7.2</w:t>
            </w:r>
            <w:r w:rsidR="005002D2">
              <w:t xml:space="preserve">, MYSQL, </w:t>
            </w:r>
            <w:proofErr w:type="spellStart"/>
            <w:r w:rsidR="005002D2">
              <w:t>Symfony</w:t>
            </w:r>
            <w:proofErr w:type="spellEnd"/>
            <w:r w:rsidR="005002D2">
              <w:t xml:space="preserve"> 3-4, Laravel 5, NodeJS, </w:t>
            </w:r>
            <w:proofErr w:type="spellStart"/>
            <w:r w:rsidR="005002D2">
              <w:t>ExpressJS</w:t>
            </w:r>
            <w:proofErr w:type="spellEnd"/>
            <w:r w:rsidR="005002D2">
              <w:t xml:space="preserve">, Rest </w:t>
            </w:r>
            <w:proofErr w:type="spellStart"/>
            <w:r w:rsidR="005002D2">
              <w:t>Api</w:t>
            </w:r>
            <w:proofErr w:type="spellEnd"/>
            <w:r w:rsidR="005002D2">
              <w:t>,</w:t>
            </w:r>
            <w:r>
              <w:t xml:space="preserve"> </w:t>
            </w:r>
            <w:proofErr w:type="spellStart"/>
            <w:r w:rsidR="005002D2">
              <w:t>Graphql</w:t>
            </w:r>
            <w:proofErr w:type="spellEnd"/>
            <w:r>
              <w:t>, Etc.</w:t>
            </w:r>
          </w:p>
          <w:p w14:paraId="6302D28D" w14:textId="77777777" w:rsidR="009830D8" w:rsidRPr="00906BEE" w:rsidRDefault="009830D8" w:rsidP="009830D8">
            <w:pPr>
              <w:pStyle w:val="Heading4"/>
            </w:pPr>
            <w:r>
              <w:t xml:space="preserve">freelance </w:t>
            </w:r>
            <w:r w:rsidRPr="005002D2">
              <w:t>Mobile Developer</w:t>
            </w:r>
            <w:r w:rsidRPr="00906BEE">
              <w:t xml:space="preserve"> • </w:t>
            </w:r>
            <w:r w:rsidRPr="005002D2">
              <w:t>Self-Employed</w:t>
            </w:r>
            <w:r w:rsidRPr="00906BEE">
              <w:t xml:space="preserve"> • </w:t>
            </w:r>
            <w:r w:rsidRPr="005002D2">
              <w:t>March-2013</w:t>
            </w:r>
            <w:r w:rsidRPr="00906BEE">
              <w:t xml:space="preserve"> – </w:t>
            </w:r>
            <w:r w:rsidRPr="005002D2">
              <w:t>Currently</w:t>
            </w:r>
          </w:p>
          <w:p w14:paraId="7E54444F" w14:textId="77777777" w:rsidR="009830D8" w:rsidRDefault="009830D8" w:rsidP="009830D8">
            <w:pPr>
              <w:pStyle w:val="ListParagraph"/>
              <w:numPr>
                <w:ilvl w:val="0"/>
                <w:numId w:val="11"/>
              </w:numPr>
            </w:pPr>
            <w:r>
              <w:t>Android Developer, used to main Java but more interested in Kotlin and Multiplatform Frameworks.</w:t>
            </w:r>
          </w:p>
          <w:p w14:paraId="01CD89C8" w14:textId="77777777" w:rsidR="009830D8" w:rsidRPr="00906BEE" w:rsidRDefault="009830D8" w:rsidP="009830D8">
            <w:pPr>
              <w:pStyle w:val="ListParagraph"/>
              <w:numPr>
                <w:ilvl w:val="0"/>
                <w:numId w:val="11"/>
              </w:numPr>
            </w:pPr>
            <w:r>
              <w:t>Multi-platform Developer: Mainly React-Native, Flutter</w:t>
            </w:r>
          </w:p>
          <w:p w14:paraId="452B7388" w14:textId="3A2FFBF7" w:rsidR="009830D8" w:rsidRDefault="00A66B11" w:rsidP="009830D8">
            <w:pPr>
              <w:pStyle w:val="Heading4"/>
            </w:pPr>
            <w:r>
              <w:t>Technical Consultant</w:t>
            </w:r>
            <w:r w:rsidR="009830D8">
              <w:t xml:space="preserve"> </w:t>
            </w:r>
            <w:r w:rsidR="009830D8" w:rsidRPr="00906BEE">
              <w:t xml:space="preserve">• </w:t>
            </w:r>
            <w:r w:rsidR="009830D8">
              <w:t>AgentBay</w:t>
            </w:r>
            <w:r w:rsidR="009830D8" w:rsidRPr="00906BEE">
              <w:t xml:space="preserve">• </w:t>
            </w:r>
            <w:r w:rsidR="009830D8">
              <w:t>february-2017</w:t>
            </w:r>
            <w:r w:rsidR="009830D8" w:rsidRPr="00906BEE">
              <w:t xml:space="preserve"> – </w:t>
            </w:r>
            <w:r w:rsidR="009830D8">
              <w:t>april-2016</w:t>
            </w:r>
          </w:p>
          <w:p w14:paraId="2EFBF2E4" w14:textId="77777777" w:rsidR="009830D8" w:rsidRPr="00906BEE" w:rsidRDefault="009830D8" w:rsidP="009830D8">
            <w:pPr>
              <w:pStyle w:val="Heading4"/>
            </w:pPr>
          </w:p>
          <w:p w14:paraId="12A1CE14" w14:textId="71F9ECE4" w:rsidR="009830D8" w:rsidRDefault="009830D8" w:rsidP="009830D8">
            <w:pPr>
              <w:pStyle w:val="Heading4"/>
            </w:pPr>
            <w:r>
              <w:t>project manager</w:t>
            </w:r>
            <w:r w:rsidR="00A66B11">
              <w:t>-Front-end Developer</w:t>
            </w:r>
            <w:r w:rsidRPr="00906BEE">
              <w:t xml:space="preserve">• </w:t>
            </w:r>
            <w:r>
              <w:t>eta/me</w:t>
            </w:r>
            <w:r w:rsidRPr="00906BEE">
              <w:t xml:space="preserve">• </w:t>
            </w:r>
            <w:r>
              <w:t>february-2017</w:t>
            </w:r>
            <w:r w:rsidRPr="00906BEE">
              <w:t xml:space="preserve"> – </w:t>
            </w:r>
            <w:r w:rsidR="00EB005F">
              <w:t>MAY-2018</w:t>
            </w:r>
          </w:p>
          <w:p w14:paraId="646B800C" w14:textId="77777777" w:rsidR="009830D8" w:rsidRDefault="009830D8" w:rsidP="009830D8">
            <w:pPr>
              <w:ind w:left="360"/>
            </w:pPr>
            <w:r>
              <w:t>Project manager, was responsible for following up with</w:t>
            </w:r>
          </w:p>
          <w:p w14:paraId="0B1C41B3" w14:textId="77777777" w:rsidR="009830D8" w:rsidRDefault="009830D8" w:rsidP="009830D8">
            <w:pPr>
              <w:ind w:left="360"/>
            </w:pPr>
            <w:r>
              <w:t xml:space="preserve">front-end, back-end, and UX/UI teams, check </w:t>
            </w:r>
            <w:proofErr w:type="gramStart"/>
            <w:r>
              <w:t>their</w:t>
            </w:r>
            <w:proofErr w:type="gramEnd"/>
          </w:p>
          <w:p w14:paraId="561134BC" w14:textId="77777777" w:rsidR="009830D8" w:rsidRDefault="009830D8" w:rsidP="009830D8">
            <w:pPr>
              <w:ind w:left="360"/>
            </w:pPr>
            <w:r>
              <w:t>progress, and distributing tasks.</w:t>
            </w:r>
          </w:p>
          <w:p w14:paraId="6D20FFCA" w14:textId="77777777" w:rsidR="009830D8" w:rsidRDefault="009830D8" w:rsidP="009830D8">
            <w:pPr>
              <w:ind w:left="360"/>
            </w:pPr>
            <w:r>
              <w:t>Software Engineer, created the application architecture,</w:t>
            </w:r>
          </w:p>
          <w:p w14:paraId="2601CD03" w14:textId="77777777" w:rsidR="009830D8" w:rsidRDefault="009830D8" w:rsidP="009830D8">
            <w:pPr>
              <w:ind w:left="360"/>
            </w:pPr>
            <w:r>
              <w:t>and user flow and capabilities based on the required</w:t>
            </w:r>
          </w:p>
          <w:p w14:paraId="2E22C3D5" w14:textId="77777777" w:rsidR="009830D8" w:rsidRDefault="009830D8" w:rsidP="009830D8">
            <w:pPr>
              <w:ind w:left="360"/>
            </w:pPr>
            <w:r>
              <w:t>actions.</w:t>
            </w:r>
          </w:p>
          <w:p w14:paraId="06BF90C2" w14:textId="77777777" w:rsidR="009830D8" w:rsidRPr="00906BEE" w:rsidRDefault="009830D8" w:rsidP="00EB005F">
            <w:pPr>
              <w:ind w:left="360"/>
            </w:pPr>
            <w:r>
              <w:t>Front End React-Native main developer, was responsible for most of the front end development, coding, building, testing, deployment and maintaining.</w:t>
            </w:r>
          </w:p>
          <w:p w14:paraId="7E2115CD" w14:textId="650595B2" w:rsidR="009830D8" w:rsidRPr="00906BEE" w:rsidRDefault="00A66B11" w:rsidP="00EB005F">
            <w:pPr>
              <w:pStyle w:val="Heading4"/>
            </w:pPr>
            <w:r>
              <w:lastRenderedPageBreak/>
              <w:t>Project Manager</w:t>
            </w:r>
            <w:r w:rsidR="009830D8">
              <w:t xml:space="preserve"> </w:t>
            </w:r>
            <w:r w:rsidR="009830D8" w:rsidRPr="00906BEE">
              <w:t xml:space="preserve">• </w:t>
            </w:r>
            <w:r w:rsidR="00EB005F">
              <w:t>X on board</w:t>
            </w:r>
            <w:r w:rsidR="009830D8" w:rsidRPr="00906BEE">
              <w:t xml:space="preserve">• </w:t>
            </w:r>
            <w:r w:rsidR="00EB005F">
              <w:t>may</w:t>
            </w:r>
            <w:r w:rsidR="009830D8">
              <w:t>-201</w:t>
            </w:r>
            <w:r w:rsidR="00EB005F">
              <w:t>6</w:t>
            </w:r>
            <w:r w:rsidR="009830D8" w:rsidRPr="00906BEE">
              <w:t xml:space="preserve"> – </w:t>
            </w:r>
            <w:r w:rsidR="00EB005F">
              <w:t>december-2018</w:t>
            </w:r>
          </w:p>
          <w:p w14:paraId="564E4392" w14:textId="77777777" w:rsidR="005002D2" w:rsidRPr="00906BEE" w:rsidRDefault="005002D2" w:rsidP="005002D2">
            <w:pPr>
              <w:pStyle w:val="Heading3"/>
            </w:pPr>
            <w:r>
              <w:t>Projects Done</w:t>
            </w:r>
            <w:r w:rsidR="00207D72">
              <w:t xml:space="preserve"> or Worked In</w:t>
            </w:r>
          </w:p>
          <w:p w14:paraId="138319AC" w14:textId="77777777" w:rsidR="00207D72" w:rsidRPr="00906BEE" w:rsidRDefault="00207D72" w:rsidP="00207D72">
            <w:pPr>
              <w:pStyle w:val="Heading4"/>
            </w:pPr>
            <w:r>
              <w:t>Tabncell</w:t>
            </w:r>
            <w:r w:rsidRPr="00906BEE">
              <w:t xml:space="preserve"> • </w:t>
            </w:r>
            <w:r>
              <w:t>Android application</w:t>
            </w:r>
            <w:r w:rsidRPr="00906BEE">
              <w:t xml:space="preserve"> • </w:t>
            </w:r>
            <w:r>
              <w:t xml:space="preserve">september 2015 </w:t>
            </w:r>
          </w:p>
          <w:p w14:paraId="277CA8F6" w14:textId="77777777" w:rsidR="00207D72" w:rsidRDefault="00207D72" w:rsidP="00207D72">
            <w:pPr>
              <w:ind w:left="360"/>
            </w:pPr>
            <w:proofErr w:type="spellStart"/>
            <w:r>
              <w:t>TabnCell</w:t>
            </w:r>
            <w:proofErr w:type="spellEnd"/>
            <w:r>
              <w:t xml:space="preserve"> was an e-commerce android application, it</w:t>
            </w:r>
          </w:p>
          <w:p w14:paraId="746AB829" w14:textId="77777777" w:rsidR="00207D72" w:rsidRDefault="00207D72" w:rsidP="00207D72">
            <w:pPr>
              <w:ind w:left="360"/>
            </w:pPr>
            <w:r>
              <w:t>featured products listing, online purchasing, delivery</w:t>
            </w:r>
          </w:p>
          <w:p w14:paraId="3D27F215" w14:textId="77777777" w:rsidR="00207D72" w:rsidRDefault="00207D72" w:rsidP="00207D72">
            <w:pPr>
              <w:ind w:left="360"/>
            </w:pPr>
            <w:r>
              <w:t xml:space="preserve">tracking, push notifications, user and admin roles, was built using Java, </w:t>
            </w:r>
            <w:proofErr w:type="spellStart"/>
            <w:r>
              <w:t>RxJava</w:t>
            </w:r>
            <w:proofErr w:type="spellEnd"/>
            <w:r>
              <w:t>, Dagger, Retrofit, Picasso and Volley.</w:t>
            </w:r>
          </w:p>
          <w:p w14:paraId="407EECC4" w14:textId="77777777" w:rsidR="00207D72" w:rsidRPr="00906BEE" w:rsidRDefault="00207D72" w:rsidP="00207D72">
            <w:pPr>
              <w:pStyle w:val="Heading4"/>
            </w:pPr>
            <w:r w:rsidRPr="00207D72">
              <w:t>Schmitzer Lebanon</w:t>
            </w:r>
            <w:r w:rsidRPr="00906BEE">
              <w:t xml:space="preserve">• </w:t>
            </w:r>
            <w:r>
              <w:t>Web application</w:t>
            </w:r>
            <w:r w:rsidRPr="00906BEE">
              <w:t xml:space="preserve"> • </w:t>
            </w:r>
            <w:r>
              <w:t xml:space="preserve">may 2016 </w:t>
            </w:r>
          </w:p>
          <w:p w14:paraId="604DEC93" w14:textId="77777777" w:rsidR="00207D72" w:rsidRDefault="00207D72" w:rsidP="00207D72">
            <w:pPr>
              <w:ind w:left="360"/>
            </w:pPr>
            <w:r>
              <w:t>Developed "</w:t>
            </w:r>
            <w:proofErr w:type="spellStart"/>
            <w:r>
              <w:t>Schmitzer</w:t>
            </w:r>
            <w:proofErr w:type="spellEnd"/>
            <w:r>
              <w:t>" website, and deployed it at</w:t>
            </w:r>
          </w:p>
          <w:p w14:paraId="2879A749" w14:textId="77777777" w:rsidR="00207D72" w:rsidRDefault="00207D72" w:rsidP="00207D72">
            <w:pPr>
              <w:ind w:left="360"/>
            </w:pPr>
            <w:r>
              <w:t>http://www.schmitzerlb.com, the website was an e-</w:t>
            </w:r>
          </w:p>
          <w:p w14:paraId="5E1353DD" w14:textId="77777777" w:rsidR="00207D72" w:rsidRDefault="00207D72" w:rsidP="00207D72">
            <w:pPr>
              <w:ind w:left="360"/>
            </w:pPr>
            <w:r>
              <w:t>commerce website for vehicle parts, it featured products showing, with details concerning each product, login page, registration page, online payment, delivery tracker, and a CMS built from scratch. Technologies used:</w:t>
            </w:r>
          </w:p>
          <w:p w14:paraId="268535E7" w14:textId="77777777" w:rsidR="00207D72" w:rsidRDefault="00207D72" w:rsidP="00207D72">
            <w:pPr>
              <w:pStyle w:val="ListParagraph"/>
              <w:numPr>
                <w:ilvl w:val="0"/>
                <w:numId w:val="12"/>
              </w:numPr>
            </w:pPr>
            <w:r>
              <w:t>Front-end: HTML5, CSS3, Bootstrap, JQuery, Twig</w:t>
            </w:r>
          </w:p>
          <w:p w14:paraId="5F71B8FB" w14:textId="77777777" w:rsidR="00207D72" w:rsidRDefault="00207D72" w:rsidP="00207D72">
            <w:pPr>
              <w:pStyle w:val="ListParagraph"/>
              <w:numPr>
                <w:ilvl w:val="0"/>
                <w:numId w:val="12"/>
              </w:numPr>
            </w:pPr>
            <w:r>
              <w:t xml:space="preserve">Back-end: PHP 5.4, Symphony 3, Rest API, Doctrine(DQL), MYSQL. </w:t>
            </w:r>
            <w:proofErr w:type="spellStart"/>
            <w:r>
              <w:t>Tabncell</w:t>
            </w:r>
            <w:proofErr w:type="spellEnd"/>
            <w:r w:rsidRPr="00906BEE">
              <w:t xml:space="preserve"> • </w:t>
            </w:r>
            <w:r>
              <w:t>Android application</w:t>
            </w:r>
            <w:r w:rsidRPr="00906BEE">
              <w:t xml:space="preserve"> • </w:t>
            </w:r>
            <w:r>
              <w:t>september 2015.</w:t>
            </w:r>
          </w:p>
          <w:p w14:paraId="28D25BC3" w14:textId="77777777" w:rsidR="00207D72" w:rsidRPr="00906BEE" w:rsidRDefault="00207D72" w:rsidP="00207D72">
            <w:pPr>
              <w:pStyle w:val="Heading4"/>
            </w:pPr>
            <w:r>
              <w:t>world economic lobby</w:t>
            </w:r>
            <w:r w:rsidRPr="00906BEE">
              <w:t xml:space="preserve"> • </w:t>
            </w:r>
            <w:r>
              <w:t>web application</w:t>
            </w:r>
            <w:r w:rsidRPr="00906BEE">
              <w:t xml:space="preserve">• </w:t>
            </w:r>
            <w:r>
              <w:t xml:space="preserve">november 2016 </w:t>
            </w:r>
          </w:p>
          <w:p w14:paraId="291714DE" w14:textId="77777777" w:rsidR="00207D72" w:rsidRDefault="00207D72" w:rsidP="00207D72">
            <w:pPr>
              <w:ind w:left="360"/>
            </w:pPr>
            <w:r>
              <w:t>Developed "World Economic Lobby" website and deployed it</w:t>
            </w:r>
          </w:p>
          <w:p w14:paraId="758857FF" w14:textId="77777777" w:rsidR="00207D72" w:rsidRDefault="00207D72" w:rsidP="00207D72">
            <w:pPr>
              <w:ind w:left="360"/>
            </w:pPr>
            <w:r>
              <w:t>at http://www.worldeconomiclobby.com, the website</w:t>
            </w:r>
          </w:p>
          <w:p w14:paraId="0AA4B931" w14:textId="77777777" w:rsidR="00207D72" w:rsidRDefault="00207D72" w:rsidP="00207D72">
            <w:pPr>
              <w:ind w:left="360"/>
            </w:pPr>
            <w:r>
              <w:t>featured a blog, user registration, login pages, exhibition and bazaar pages, customized advertisement provider and monetizer, membership application, user profiles with the</w:t>
            </w:r>
          </w:p>
          <w:p w14:paraId="6C614179" w14:textId="77777777" w:rsidR="00207D72" w:rsidRDefault="00207D72" w:rsidP="00207D72">
            <w:pPr>
              <w:ind w:left="360"/>
            </w:pPr>
            <w:r>
              <w:t>capabilities to comment, share, post their own posts, a</w:t>
            </w:r>
          </w:p>
          <w:p w14:paraId="6A19B365" w14:textId="77777777" w:rsidR="00207D72" w:rsidRDefault="00207D72" w:rsidP="00207D72">
            <w:pPr>
              <w:ind w:left="360"/>
            </w:pPr>
            <w:r>
              <w:lastRenderedPageBreak/>
              <w:t>custom CMS built from scratch, and a dashboard for</w:t>
            </w:r>
          </w:p>
          <w:p w14:paraId="77040E04" w14:textId="77777777" w:rsidR="00207D72" w:rsidRDefault="00207D72" w:rsidP="00207D72">
            <w:pPr>
              <w:ind w:left="360"/>
            </w:pPr>
            <w:r>
              <w:t>advertisers. Technologies used:</w:t>
            </w:r>
          </w:p>
          <w:p w14:paraId="719AB7F8" w14:textId="77777777" w:rsidR="00207D72" w:rsidRDefault="00207D72" w:rsidP="00207D72">
            <w:pPr>
              <w:pStyle w:val="ListParagraph"/>
              <w:numPr>
                <w:ilvl w:val="0"/>
                <w:numId w:val="13"/>
              </w:numPr>
            </w:pPr>
            <w:r>
              <w:t>Front-end: Twig, Bootstrap, JQuery, React, ES6.</w:t>
            </w:r>
          </w:p>
          <w:p w14:paraId="5790A37F" w14:textId="77777777" w:rsidR="00207D72" w:rsidRDefault="00207D72" w:rsidP="00207D72">
            <w:pPr>
              <w:pStyle w:val="ListParagraph"/>
              <w:numPr>
                <w:ilvl w:val="0"/>
                <w:numId w:val="13"/>
              </w:numPr>
            </w:pPr>
            <w:r>
              <w:t>Back-end: PHP 5.6, Symphony 3, Rest API, Doctrine (DQL), MYSQL.</w:t>
            </w:r>
          </w:p>
          <w:p w14:paraId="62DD2975" w14:textId="77777777" w:rsidR="00207D72" w:rsidRPr="00906BEE" w:rsidRDefault="00207D72" w:rsidP="00207D72">
            <w:pPr>
              <w:pStyle w:val="Heading4"/>
            </w:pPr>
            <w:r w:rsidRPr="00207D72">
              <w:t>King Of Steroid</w:t>
            </w:r>
            <w:r>
              <w:t xml:space="preserve"> </w:t>
            </w:r>
            <w:r w:rsidRPr="00906BEE">
              <w:t>•</w:t>
            </w:r>
            <w:r>
              <w:t xml:space="preserve"> web application</w:t>
            </w:r>
            <w:r w:rsidRPr="00906BEE">
              <w:t xml:space="preserve"> • </w:t>
            </w:r>
            <w:r>
              <w:t>june-2016</w:t>
            </w:r>
          </w:p>
          <w:p w14:paraId="598C640A" w14:textId="77777777" w:rsidR="00207D72" w:rsidRDefault="00207D72" w:rsidP="00207D72">
            <w:pPr>
              <w:ind w:left="360"/>
            </w:pPr>
            <w:r>
              <w:t>Developed "King of Steroid" website, an e-commerce</w:t>
            </w:r>
          </w:p>
          <w:p w14:paraId="79E6BB1B" w14:textId="77777777" w:rsidR="00207D72" w:rsidRDefault="00207D72" w:rsidP="00207D72">
            <w:pPr>
              <w:ind w:left="360"/>
            </w:pPr>
            <w:r>
              <w:t>website for a company located in Thailand that sells fitness</w:t>
            </w:r>
          </w:p>
          <w:p w14:paraId="23A4F518" w14:textId="77777777" w:rsidR="00207D72" w:rsidRDefault="00207D72" w:rsidP="00207D72">
            <w:pPr>
              <w:ind w:left="360"/>
            </w:pPr>
            <w:r>
              <w:t>shakes. Technologies used:</w:t>
            </w:r>
          </w:p>
          <w:p w14:paraId="0A5B5DFB" w14:textId="77777777" w:rsidR="00207D72" w:rsidRDefault="00207D72" w:rsidP="00207D72">
            <w:pPr>
              <w:pStyle w:val="ListParagraph"/>
              <w:numPr>
                <w:ilvl w:val="0"/>
                <w:numId w:val="14"/>
              </w:numPr>
            </w:pPr>
            <w:r>
              <w:t>Front-end: React, JSX, Babel, ES6, Redux, etc...</w:t>
            </w:r>
          </w:p>
          <w:p w14:paraId="6E312BDD" w14:textId="77777777" w:rsidR="00207D72" w:rsidRPr="00906BEE" w:rsidRDefault="00207D72" w:rsidP="00207D72">
            <w:pPr>
              <w:pStyle w:val="ListParagraph"/>
              <w:numPr>
                <w:ilvl w:val="0"/>
                <w:numId w:val="14"/>
              </w:numPr>
            </w:pPr>
            <w:r>
              <w:t>Back-end: Nodejs, Express, MongoDB</w:t>
            </w:r>
          </w:p>
          <w:p w14:paraId="6F6CBAA3" w14:textId="77777777" w:rsidR="00207D72" w:rsidRPr="00906BEE" w:rsidRDefault="00207D72" w:rsidP="00207D72">
            <w:pPr>
              <w:pStyle w:val="Heading4"/>
            </w:pPr>
            <w:r w:rsidRPr="00207D72">
              <w:t>HJM Group</w:t>
            </w:r>
            <w:r>
              <w:t xml:space="preserve"> </w:t>
            </w:r>
            <w:r w:rsidRPr="00906BEE">
              <w:t xml:space="preserve">• </w:t>
            </w:r>
            <w:r>
              <w:t>web application</w:t>
            </w:r>
            <w:r w:rsidRPr="00906BEE">
              <w:t xml:space="preserve"> • </w:t>
            </w:r>
            <w:r>
              <w:t>february-2018</w:t>
            </w:r>
          </w:p>
          <w:p w14:paraId="3940FB12" w14:textId="77777777" w:rsidR="00207D72" w:rsidRDefault="00207D72" w:rsidP="00207D72">
            <w:pPr>
              <w:ind w:left="360"/>
            </w:pPr>
            <w:r>
              <w:t>Developed "HJM Group" website, and deployed it at</w:t>
            </w:r>
          </w:p>
          <w:p w14:paraId="0CECC51F" w14:textId="77777777" w:rsidR="00207D72" w:rsidRDefault="00207D72" w:rsidP="00207D72">
            <w:pPr>
              <w:ind w:left="360"/>
            </w:pPr>
            <w:r>
              <w:t>http://www.hjm-group.com, the website was a showcase</w:t>
            </w:r>
          </w:p>
          <w:p w14:paraId="7252F918" w14:textId="77777777" w:rsidR="00207D72" w:rsidRDefault="00207D72" w:rsidP="00207D72">
            <w:pPr>
              <w:ind w:left="360"/>
            </w:pPr>
            <w:r>
              <w:t xml:space="preserve">website, it featured articles, researches, reports, subscriptions, and a CMS. Technologies used: </w:t>
            </w:r>
          </w:p>
          <w:p w14:paraId="742B0ED1" w14:textId="77777777" w:rsidR="00207D72" w:rsidRDefault="00207D72" w:rsidP="00207D72">
            <w:pPr>
              <w:pStyle w:val="ListParagraph"/>
              <w:numPr>
                <w:ilvl w:val="0"/>
                <w:numId w:val="15"/>
              </w:numPr>
            </w:pPr>
            <w:r>
              <w:t xml:space="preserve">Front-end: </w:t>
            </w:r>
            <w:proofErr w:type="spellStart"/>
            <w:r>
              <w:t>Reactjs</w:t>
            </w:r>
            <w:proofErr w:type="spellEnd"/>
            <w:r>
              <w:t xml:space="preserve">, Twig, </w:t>
            </w:r>
            <w:proofErr w:type="spellStart"/>
            <w:r>
              <w:t>Skell</w:t>
            </w:r>
            <w:proofErr w:type="spellEnd"/>
            <w:r>
              <w:t>, Redux, ES6, Babel, etc...</w:t>
            </w:r>
          </w:p>
          <w:p w14:paraId="32E466EE" w14:textId="77777777" w:rsidR="00207D72" w:rsidRDefault="00207D72" w:rsidP="00207D72">
            <w:pPr>
              <w:pStyle w:val="ListParagraph"/>
              <w:numPr>
                <w:ilvl w:val="0"/>
                <w:numId w:val="15"/>
              </w:numPr>
            </w:pPr>
            <w:r>
              <w:t>Back-end: PHP 5.6, Symphony 3, Rest API, Doctrine (DQL), MYSQL</w:t>
            </w:r>
          </w:p>
          <w:p w14:paraId="7F4D8DCD" w14:textId="77777777" w:rsidR="00207D72" w:rsidRPr="00906BEE" w:rsidRDefault="00207D72" w:rsidP="00207D72">
            <w:pPr>
              <w:pStyle w:val="Heading4"/>
            </w:pPr>
            <w:r w:rsidRPr="00207D72">
              <w:t>Social Home</w:t>
            </w:r>
            <w:r w:rsidRPr="00906BEE">
              <w:t xml:space="preserve">• </w:t>
            </w:r>
            <w:r>
              <w:t>Android application</w:t>
            </w:r>
            <w:r w:rsidRPr="00906BEE">
              <w:t xml:space="preserve"> • </w:t>
            </w:r>
            <w:r>
              <w:t>october-2016</w:t>
            </w:r>
          </w:p>
          <w:p w14:paraId="5D45ED67" w14:textId="77777777" w:rsidR="00207D72" w:rsidRDefault="00207D72" w:rsidP="00207D72">
            <w:pPr>
              <w:ind w:left="360"/>
            </w:pPr>
            <w:r>
              <w:t>Social home was an android launcher that combined all</w:t>
            </w:r>
          </w:p>
          <w:p w14:paraId="5EB1730A" w14:textId="77777777" w:rsidR="00207D72" w:rsidRDefault="00207D72" w:rsidP="00207D72">
            <w:pPr>
              <w:ind w:left="360"/>
            </w:pPr>
            <w:r>
              <w:t>social media including Facebook feeds and provided a feeds</w:t>
            </w:r>
          </w:p>
          <w:p w14:paraId="589732AE" w14:textId="77777777" w:rsidR="00314771" w:rsidRDefault="00207D72" w:rsidP="00314771">
            <w:pPr>
              <w:ind w:left="360"/>
            </w:pPr>
            <w:r>
              <w:t>screen showing feeds from all connected social media</w:t>
            </w:r>
            <w:r w:rsidR="00314771">
              <w:t xml:space="preserve"> </w:t>
            </w:r>
            <w:r>
              <w:t>accounts.</w:t>
            </w:r>
            <w:r w:rsidR="00314771">
              <w:t xml:space="preserve"> This project was developed using Kotlin before it was featured by Google, and the application was suspended due to Facebook’s change in policy prohibiting use of home feeds in third party applications.</w:t>
            </w:r>
          </w:p>
          <w:p w14:paraId="3B801434" w14:textId="77777777" w:rsidR="00314771" w:rsidRPr="00906BEE" w:rsidRDefault="00314771" w:rsidP="00314771">
            <w:pPr>
              <w:pStyle w:val="Heading4"/>
            </w:pPr>
            <w:r w:rsidRPr="00314771">
              <w:lastRenderedPageBreak/>
              <w:t>Instatrade</w:t>
            </w:r>
            <w:r>
              <w:t xml:space="preserve"> </w:t>
            </w:r>
            <w:r w:rsidRPr="00906BEE">
              <w:t>•</w:t>
            </w:r>
            <w:r>
              <w:t>Mobile application (android – ios)</w:t>
            </w:r>
            <w:r w:rsidRPr="00906BEE">
              <w:t xml:space="preserve"> • </w:t>
            </w:r>
            <w:r w:rsidRPr="005002D2">
              <w:t>March</w:t>
            </w:r>
            <w:r>
              <w:t>-2017</w:t>
            </w:r>
          </w:p>
          <w:p w14:paraId="3B93E44F" w14:textId="77777777" w:rsidR="00314771" w:rsidRDefault="00314771" w:rsidP="00314771">
            <w:pPr>
              <w:ind w:left="360"/>
            </w:pPr>
            <w:proofErr w:type="spellStart"/>
            <w:r>
              <w:t>Instatrade</w:t>
            </w:r>
            <w:proofErr w:type="spellEnd"/>
            <w:r>
              <w:t xml:space="preserve"> was a Forex Trade assistant, signal provider,</w:t>
            </w:r>
          </w:p>
          <w:p w14:paraId="33AA873D" w14:textId="77777777" w:rsidR="00314771" w:rsidRPr="00906BEE" w:rsidRDefault="00314771" w:rsidP="00314771">
            <w:pPr>
              <w:ind w:left="360"/>
            </w:pPr>
            <w:r>
              <w:t>graph analysis. It was built using React-Native, Styled Components, Redux, React-SVG.</w:t>
            </w:r>
          </w:p>
          <w:p w14:paraId="3012EF26" w14:textId="77777777" w:rsidR="00314771" w:rsidRPr="00906BEE" w:rsidRDefault="00314771" w:rsidP="00314771">
            <w:pPr>
              <w:pStyle w:val="Heading4"/>
            </w:pPr>
            <w:r>
              <w:t>eventure</w:t>
            </w:r>
            <w:r w:rsidRPr="00906BEE">
              <w:t>•</w:t>
            </w:r>
            <w:r>
              <w:t>Mobile application (android – ios)</w:t>
            </w:r>
            <w:r w:rsidRPr="00906BEE">
              <w:t xml:space="preserve"> • </w:t>
            </w:r>
            <w:r>
              <w:t>february-2017</w:t>
            </w:r>
          </w:p>
          <w:p w14:paraId="616D634A" w14:textId="77777777" w:rsidR="00314771" w:rsidRDefault="00314771" w:rsidP="00314771">
            <w:pPr>
              <w:ind w:left="360"/>
            </w:pPr>
            <w:proofErr w:type="spellStart"/>
            <w:r>
              <w:t>Eventure</w:t>
            </w:r>
            <w:proofErr w:type="spellEnd"/>
            <w:r>
              <w:t xml:space="preserve"> is a mobile application that is responsible for collecting events based on user’s preferences and recommend them for users depending on their interactions with events, and their dynamic categorizing scoring.</w:t>
            </w:r>
          </w:p>
          <w:p w14:paraId="3C86E998" w14:textId="77777777" w:rsidR="00314771" w:rsidRPr="00906BEE" w:rsidRDefault="00314771" w:rsidP="00314771">
            <w:pPr>
              <w:ind w:left="360"/>
            </w:pPr>
            <w:r>
              <w:t>My Role: Front-end React-Native main developer, UX/UI integration and development, and building the full architecture of the application, and a part of the back-end development concerning rest-</w:t>
            </w:r>
            <w:proofErr w:type="spellStart"/>
            <w:r>
              <w:t>api</w:t>
            </w:r>
            <w:proofErr w:type="spellEnd"/>
            <w:r>
              <w:t xml:space="preserve"> and bias-classifiers (For categorizing uncategorized events using machine learning)</w:t>
            </w:r>
          </w:p>
          <w:p w14:paraId="1EBC52A6" w14:textId="77777777" w:rsidR="00AC3900" w:rsidRPr="00906BEE" w:rsidRDefault="00AC3900" w:rsidP="00AC3900">
            <w:pPr>
              <w:pStyle w:val="Heading4"/>
            </w:pPr>
            <w:r>
              <w:t>the submarine</w:t>
            </w:r>
            <w:r w:rsidRPr="00906BEE">
              <w:t>•</w:t>
            </w:r>
            <w:r>
              <w:t>web application</w:t>
            </w:r>
            <w:r w:rsidRPr="00906BEE">
              <w:t xml:space="preserve"> </w:t>
            </w:r>
            <w:r>
              <w:t>(Renovation)</w:t>
            </w:r>
            <w:r w:rsidRPr="00906BEE">
              <w:t xml:space="preserve">• </w:t>
            </w:r>
            <w:r>
              <w:t>june-2017</w:t>
            </w:r>
          </w:p>
          <w:p w14:paraId="39BB6965" w14:textId="77777777" w:rsidR="00AC3900" w:rsidRDefault="00AC3900" w:rsidP="00AC3900">
            <w:pPr>
              <w:ind w:left="360"/>
            </w:pPr>
            <w:proofErr w:type="spellStart"/>
            <w:r>
              <w:t>Wordpress</w:t>
            </w:r>
            <w:proofErr w:type="spellEnd"/>
            <w:r>
              <w:t xml:space="preserve"> showcase website, for The Submarine co-working space. Was responsible for renovation, and maintenance.</w:t>
            </w:r>
          </w:p>
          <w:p w14:paraId="65C71F48" w14:textId="77777777" w:rsidR="00AC3900" w:rsidRDefault="002A3953" w:rsidP="00AC3900">
            <w:pPr>
              <w:ind w:left="360"/>
            </w:pPr>
            <w:hyperlink r:id="rId9" w:history="1">
              <w:r w:rsidR="00AC3900">
                <w:rPr>
                  <w:rStyle w:val="Hyperlink"/>
                </w:rPr>
                <w:t>http://www.thesubmarine.me</w:t>
              </w:r>
            </w:hyperlink>
          </w:p>
          <w:p w14:paraId="2307F3F6" w14:textId="77777777" w:rsidR="00AC3900" w:rsidRPr="00906BEE" w:rsidRDefault="00AC3900" w:rsidP="00AC3900">
            <w:pPr>
              <w:ind w:left="360"/>
            </w:pPr>
          </w:p>
          <w:p w14:paraId="0326DFF0" w14:textId="77777777" w:rsidR="00AC3900" w:rsidRPr="00906BEE" w:rsidRDefault="00AC3900" w:rsidP="00AC3900">
            <w:pPr>
              <w:pStyle w:val="Heading4"/>
            </w:pPr>
            <w:r>
              <w:t>Little grounds</w:t>
            </w:r>
            <w:r w:rsidRPr="00906BEE">
              <w:t>•</w:t>
            </w:r>
            <w:r>
              <w:t>web application</w:t>
            </w:r>
            <w:r w:rsidRPr="00906BEE">
              <w:t xml:space="preserve"> • </w:t>
            </w:r>
            <w:r>
              <w:t>may-2018</w:t>
            </w:r>
          </w:p>
          <w:p w14:paraId="0569BD2D" w14:textId="77777777" w:rsidR="00AC3900" w:rsidRDefault="00AC3900" w:rsidP="00AC3900">
            <w:pPr>
              <w:ind w:left="360"/>
            </w:pPr>
            <w:proofErr w:type="spellStart"/>
            <w:r>
              <w:t>Wordpress</w:t>
            </w:r>
            <w:proofErr w:type="spellEnd"/>
            <w:r>
              <w:t xml:space="preserve"> web application, that features booking, rating, user registration/login, online payment. Etc.</w:t>
            </w:r>
          </w:p>
          <w:p w14:paraId="448B29A9" w14:textId="77777777" w:rsidR="00AC3900" w:rsidRPr="00906BEE" w:rsidRDefault="002A3953" w:rsidP="00AC3900">
            <w:pPr>
              <w:ind w:left="360"/>
            </w:pPr>
            <w:hyperlink r:id="rId10" w:history="1">
              <w:r w:rsidR="00AC3900" w:rsidRPr="00AC3900">
                <w:rPr>
                  <w:rStyle w:val="Hyperlink"/>
                </w:rPr>
                <w:t>http://www.littlegrounds.com</w:t>
              </w:r>
            </w:hyperlink>
          </w:p>
          <w:p w14:paraId="29CA1FB7" w14:textId="77777777" w:rsidR="00AC3900" w:rsidRPr="00906BEE" w:rsidRDefault="00AC3900" w:rsidP="00AC3900">
            <w:pPr>
              <w:pStyle w:val="Heading4"/>
            </w:pPr>
            <w:r>
              <w:t>bottomline</w:t>
            </w:r>
            <w:r w:rsidRPr="00906BEE">
              <w:t>•</w:t>
            </w:r>
            <w:r>
              <w:t>web application</w:t>
            </w:r>
            <w:r w:rsidRPr="00906BEE">
              <w:t xml:space="preserve"> • </w:t>
            </w:r>
            <w:r>
              <w:t>august-2018</w:t>
            </w:r>
          </w:p>
          <w:p w14:paraId="4A2F662E" w14:textId="77777777" w:rsidR="00AC3900" w:rsidRDefault="00AC3900" w:rsidP="00AC3900">
            <w:pPr>
              <w:ind w:left="360"/>
            </w:pPr>
            <w:proofErr w:type="spellStart"/>
            <w:r>
              <w:lastRenderedPageBreak/>
              <w:t>Wordpress</w:t>
            </w:r>
            <w:proofErr w:type="spellEnd"/>
            <w:r>
              <w:t xml:space="preserve"> web application, for a branding startup, featured giving advices, dynamic questionnaire, showcase section ETC.</w:t>
            </w:r>
          </w:p>
          <w:p w14:paraId="176FBD1E" w14:textId="77777777" w:rsidR="00AC3900" w:rsidRPr="00906BEE" w:rsidRDefault="002A3953" w:rsidP="00AC3900">
            <w:pPr>
              <w:ind w:left="360"/>
            </w:pPr>
            <w:hyperlink r:id="rId11" w:history="1">
              <w:r w:rsidR="00AC3900">
                <w:rPr>
                  <w:rStyle w:val="Hyperlink"/>
                </w:rPr>
                <w:t>http://bottomline.studio</w:t>
              </w:r>
            </w:hyperlink>
          </w:p>
          <w:p w14:paraId="34B6E989" w14:textId="77777777" w:rsidR="00AC3900" w:rsidRPr="00906BEE" w:rsidRDefault="009830D8" w:rsidP="009830D8">
            <w:pPr>
              <w:pStyle w:val="Heading4"/>
            </w:pPr>
            <w:r>
              <w:t>Modern youth parliament</w:t>
            </w:r>
            <w:r w:rsidR="00AC3900" w:rsidRPr="00906BEE">
              <w:t>•</w:t>
            </w:r>
            <w:r w:rsidR="00AC3900">
              <w:t>web application</w:t>
            </w:r>
            <w:r>
              <w:t xml:space="preserve"> </w:t>
            </w:r>
            <w:r w:rsidR="00AC3900" w:rsidRPr="00906BEE">
              <w:t xml:space="preserve">• </w:t>
            </w:r>
            <w:r>
              <w:t>october</w:t>
            </w:r>
            <w:r w:rsidR="00AC3900">
              <w:t>-2018</w:t>
            </w:r>
          </w:p>
          <w:p w14:paraId="682A0B1A" w14:textId="77777777" w:rsidR="00AC3900" w:rsidRDefault="009830D8" w:rsidP="00AC3900">
            <w:pPr>
              <w:ind w:left="360"/>
            </w:pPr>
            <w:r w:rsidRPr="009830D8">
              <w:t>MYP is a simulation of the organization and processes of political work in the Lebanese Parliament.</w:t>
            </w:r>
            <w:r>
              <w:t xml:space="preserve"> Hosted by FNF, USJ university and the Lebanese Parliament. Technologies used:</w:t>
            </w:r>
          </w:p>
          <w:p w14:paraId="2FF8D896" w14:textId="77777777" w:rsidR="009830D8" w:rsidRDefault="009830D8" w:rsidP="009830D8">
            <w:pPr>
              <w:pStyle w:val="ListParagraph"/>
              <w:numPr>
                <w:ilvl w:val="0"/>
                <w:numId w:val="16"/>
              </w:numPr>
            </w:pPr>
            <w:r>
              <w:t xml:space="preserve">Front-end: React, </w:t>
            </w:r>
            <w:proofErr w:type="spellStart"/>
            <w:r>
              <w:t>Mobx</w:t>
            </w:r>
            <w:proofErr w:type="spellEnd"/>
            <w:r>
              <w:t>, styled-com</w:t>
            </w:r>
            <w:bookmarkStart w:id="0" w:name="_GoBack"/>
            <w:bookmarkEnd w:id="0"/>
            <w:r>
              <w:t>ponents, react-router, other react libraries.</w:t>
            </w:r>
          </w:p>
          <w:p w14:paraId="7899BACB" w14:textId="77777777" w:rsidR="009830D8" w:rsidRDefault="009830D8" w:rsidP="009830D8">
            <w:pPr>
              <w:pStyle w:val="ListParagraph"/>
              <w:numPr>
                <w:ilvl w:val="0"/>
                <w:numId w:val="16"/>
              </w:numPr>
            </w:pPr>
            <w:r>
              <w:t xml:space="preserve">Back-end: PHP 7.2, </w:t>
            </w:r>
            <w:proofErr w:type="spellStart"/>
            <w:r>
              <w:t>Symfony</w:t>
            </w:r>
            <w:proofErr w:type="spellEnd"/>
            <w:r>
              <w:t xml:space="preserve"> 4, </w:t>
            </w:r>
            <w:proofErr w:type="spellStart"/>
            <w:r>
              <w:t>Api</w:t>
            </w:r>
            <w:proofErr w:type="spellEnd"/>
            <w:r>
              <w:t>-platform (Rest-</w:t>
            </w:r>
            <w:proofErr w:type="spellStart"/>
            <w:r>
              <w:t>Api</w:t>
            </w:r>
            <w:proofErr w:type="spellEnd"/>
            <w:r>
              <w:t>), Doctrine (DQL), MySQL.</w:t>
            </w:r>
          </w:p>
          <w:p w14:paraId="3CA008D0" w14:textId="77777777" w:rsidR="00AC3900" w:rsidRPr="00906BEE" w:rsidRDefault="002A3953" w:rsidP="00AC3900">
            <w:pPr>
              <w:ind w:left="360"/>
            </w:pPr>
            <w:hyperlink r:id="rId12" w:history="1">
              <w:r w:rsidR="009830D8">
                <w:rPr>
                  <w:rStyle w:val="Hyperlink"/>
                </w:rPr>
                <w:t>https://myplebanon.com</w:t>
              </w:r>
            </w:hyperlink>
          </w:p>
          <w:p w14:paraId="627EF232" w14:textId="77777777" w:rsidR="002C2CDD" w:rsidRPr="00906BEE" w:rsidRDefault="002A3953" w:rsidP="007569C1">
            <w:pPr>
              <w:pStyle w:val="Heading3"/>
            </w:pPr>
            <w:sdt>
              <w:sdtPr>
                <w:alias w:val="Education:"/>
                <w:tag w:val="Education:"/>
                <w:id w:val="1349516922"/>
                <w:placeholder>
                  <w:docPart w:val="9CD6742CF69945D99529023FC39E4AEF"/>
                </w:placeholder>
                <w:temporary/>
                <w:showingPlcHdr/>
                <w15:appearance w15:val="hidden"/>
              </w:sdtPr>
              <w:sdtEndPr/>
              <w:sdtContent>
                <w:r w:rsidR="002C2CDD" w:rsidRPr="00906BEE">
                  <w:t>Education</w:t>
                </w:r>
              </w:sdtContent>
            </w:sdt>
          </w:p>
          <w:p w14:paraId="3B1E51D0" w14:textId="77777777" w:rsidR="002C2CDD" w:rsidRPr="00906BEE" w:rsidRDefault="00C61A3E" w:rsidP="00C61A3E">
            <w:pPr>
              <w:pStyle w:val="Heading4"/>
            </w:pPr>
            <w:r>
              <w:t>Bachelor in Information Technology</w:t>
            </w:r>
            <w:r w:rsidR="002C2CDD" w:rsidRPr="00906BEE">
              <w:t xml:space="preserve"> • </w:t>
            </w:r>
            <w:r>
              <w:t>2014</w:t>
            </w:r>
            <w:r w:rsidR="002C2CDD" w:rsidRPr="00906BEE">
              <w:t xml:space="preserve"> • </w:t>
            </w:r>
            <w:r>
              <w:t>Liu</w:t>
            </w:r>
          </w:p>
          <w:p w14:paraId="153576C0" w14:textId="77777777" w:rsidR="00C61A3E" w:rsidRDefault="00C61A3E" w:rsidP="00C61A3E">
            <w:pPr>
              <w:pStyle w:val="Heading4"/>
              <w:rPr>
                <w:rFonts w:asciiTheme="minorHAnsi" w:eastAsiaTheme="minorHAnsi" w:hAnsiTheme="minorHAnsi" w:cstheme="minorBidi"/>
                <w:iCs w:val="0"/>
                <w:caps w:val="0"/>
              </w:rPr>
            </w:pPr>
          </w:p>
          <w:p w14:paraId="3F196397" w14:textId="77777777" w:rsidR="00C61A3E" w:rsidRPr="00906BEE" w:rsidRDefault="00C61A3E" w:rsidP="00C61A3E">
            <w:pPr>
              <w:pStyle w:val="Heading4"/>
            </w:pPr>
            <w:r>
              <w:t>ccna1 certificate</w:t>
            </w:r>
            <w:r w:rsidRPr="00906BEE">
              <w:t xml:space="preserve"> • </w:t>
            </w:r>
            <w:r>
              <w:t>2013</w:t>
            </w:r>
            <w:r w:rsidRPr="00906BEE">
              <w:t xml:space="preserve"> • </w:t>
            </w:r>
            <w:r>
              <w:t>Cisco net academy</w:t>
            </w:r>
          </w:p>
          <w:p w14:paraId="4C0E6867" w14:textId="77777777" w:rsidR="00C61A3E" w:rsidRDefault="00C61A3E" w:rsidP="00C61A3E">
            <w:pPr>
              <w:pStyle w:val="Heading4"/>
            </w:pPr>
          </w:p>
          <w:p w14:paraId="5FC81B5F" w14:textId="77777777" w:rsidR="002C2CDD" w:rsidRPr="00906BEE" w:rsidRDefault="00C61A3E" w:rsidP="00C61A3E">
            <w:pPr>
              <w:pStyle w:val="Heading4"/>
            </w:pPr>
            <w:r>
              <w:t>ccna2 certificate</w:t>
            </w:r>
            <w:r w:rsidRPr="00906BEE">
              <w:t xml:space="preserve"> • </w:t>
            </w:r>
            <w:r>
              <w:t>2014</w:t>
            </w:r>
            <w:r w:rsidRPr="00906BEE">
              <w:t xml:space="preserve"> • </w:t>
            </w:r>
            <w:r>
              <w:t>Cisco net academy</w:t>
            </w:r>
          </w:p>
          <w:p w14:paraId="1ACEF131" w14:textId="77777777" w:rsidR="00741125" w:rsidRPr="00906BEE" w:rsidRDefault="00741125" w:rsidP="00741125"/>
        </w:tc>
      </w:tr>
    </w:tbl>
    <w:p w14:paraId="11356D44" w14:textId="77777777" w:rsidR="00290AAA" w:rsidRDefault="00290AAA" w:rsidP="00E22E87">
      <w:pPr>
        <w:pStyle w:val="NoSpacing"/>
      </w:pPr>
    </w:p>
    <w:sectPr w:rsidR="00290AAA" w:rsidSect="00EF7CC9">
      <w:headerReference w:type="default" r:id="rId13"/>
      <w:footerReference w:type="default" r:id="rId14"/>
      <w:footerReference w:type="first" r:id="rId15"/>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191DE" w14:textId="77777777" w:rsidR="002A3953" w:rsidRDefault="002A3953" w:rsidP="00713050">
      <w:pPr>
        <w:spacing w:line="240" w:lineRule="auto"/>
      </w:pPr>
      <w:r>
        <w:separator/>
      </w:r>
    </w:p>
  </w:endnote>
  <w:endnote w:type="continuationSeparator" w:id="0">
    <w:p w14:paraId="37658D6F" w14:textId="77777777" w:rsidR="002A3953" w:rsidRDefault="002A395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5256"/>
      <w:gridCol w:w="2628"/>
    </w:tblGrid>
    <w:tr w:rsidR="00EB005F" w14:paraId="2C218919" w14:textId="77777777" w:rsidTr="000C5AD9">
      <w:tc>
        <w:tcPr>
          <w:tcW w:w="2628" w:type="dxa"/>
          <w:tcMar>
            <w:top w:w="648" w:type="dxa"/>
            <w:left w:w="115" w:type="dxa"/>
            <w:bottom w:w="0" w:type="dxa"/>
            <w:right w:w="115" w:type="dxa"/>
          </w:tcMar>
        </w:tcPr>
        <w:p w14:paraId="60294405" w14:textId="77777777" w:rsidR="00EB005F" w:rsidRDefault="00EB005F" w:rsidP="00684488">
          <w:pPr>
            <w:pStyle w:val="Footer"/>
          </w:pPr>
          <w:r w:rsidRPr="00CA3DF1">
            <w:rPr>
              <w:noProof/>
            </w:rPr>
            <mc:AlternateContent>
              <mc:Choice Requires="wpg">
                <w:drawing>
                  <wp:inline distT="0" distB="0" distL="0" distR="0" wp14:anchorId="6E06466C" wp14:editId="01C89952">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E73CFC2"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14:paraId="2A235659" w14:textId="77777777" w:rsidR="00EB005F" w:rsidRDefault="00EB005F" w:rsidP="00684488">
          <w:pPr>
            <w:pStyle w:val="Footer"/>
          </w:pPr>
          <w:r w:rsidRPr="00C2098A">
            <w:rPr>
              <w:noProof/>
            </w:rPr>
            <mc:AlternateContent>
              <mc:Choice Requires="wpg">
                <w:drawing>
                  <wp:inline distT="0" distB="0" distL="0" distR="0" wp14:anchorId="07AE8A7A" wp14:editId="4E0319D4">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60AA61"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14:paraId="28B468B4" w14:textId="77777777" w:rsidR="00EB005F" w:rsidRDefault="00EB005F" w:rsidP="00684488">
          <w:pPr>
            <w:pStyle w:val="Footer"/>
          </w:pPr>
          <w:r w:rsidRPr="00C2098A">
            <w:rPr>
              <w:noProof/>
            </w:rPr>
            <mc:AlternateContent>
              <mc:Choice Requires="wpg">
                <w:drawing>
                  <wp:inline distT="0" distB="0" distL="0" distR="0" wp14:anchorId="6802AAA1" wp14:editId="4958BE20">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FF6524B"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EB005F" w14:paraId="760D2F91" w14:textId="77777777" w:rsidTr="00EB005F">
      <w:tc>
        <w:tcPr>
          <w:tcW w:w="2628" w:type="dxa"/>
          <w:tcMar>
            <w:top w:w="144" w:type="dxa"/>
            <w:left w:w="115" w:type="dxa"/>
            <w:right w:w="115" w:type="dxa"/>
          </w:tcMar>
        </w:tcPr>
        <w:sdt>
          <w:sdtPr>
            <w:alias w:val="Email:"/>
            <w:tag w:val="Email:"/>
            <w:id w:val="-627010856"/>
            <w:placeholder>
              <w:docPart w:val="2EE56038C34B4595A468F9BB507DDA4A"/>
            </w:placeholder>
            <w:dataBinding w:prefixMappings="xmlns:ns0='http://schemas.microsoft.com/office/2006/coverPageProps' " w:xpath="/ns0:CoverPageProperties[1]/ns0:CompanyEmail[1]" w:storeItemID="{55AF091B-3C7A-41E3-B477-F2FDAA23CFDA}"/>
            <w15:appearance w15:val="hidden"/>
            <w:text w:multiLine="1"/>
          </w:sdtPr>
          <w:sdtEndPr/>
          <w:sdtContent>
            <w:p w14:paraId="1D955768" w14:textId="77777777" w:rsidR="00EB005F" w:rsidRPr="00CA3DF1" w:rsidRDefault="00EB005F" w:rsidP="00EB005F">
              <w:pPr>
                <w:pStyle w:val="Footer"/>
              </w:pPr>
              <w:r>
                <w:t>mhmdkhashim@gmail.com</w:t>
              </w:r>
            </w:p>
          </w:sdtContent>
        </w:sdt>
      </w:tc>
      <w:tc>
        <w:tcPr>
          <w:tcW w:w="5256" w:type="dxa"/>
          <w:tcMar>
            <w:top w:w="144" w:type="dxa"/>
            <w:left w:w="115" w:type="dxa"/>
            <w:right w:w="115" w:type="dxa"/>
          </w:tcMar>
        </w:tcPr>
        <w:sdt>
          <w:sdtPr>
            <w:alias w:val="Telephone:"/>
            <w:tag w:val="Telephone:"/>
            <w:id w:val="617408819"/>
            <w:placeholder>
              <w:docPart w:val="C447F060518D423D90502EAB931C9D80"/>
            </w:placeholder>
            <w:dataBinding w:prefixMappings="xmlns:ns0='http://schemas.microsoft.com/office/2006/coverPageProps' " w:xpath="/ns0:CoverPageProperties[1]/ns0:CompanyPhone[1]" w:storeItemID="{55AF091B-3C7A-41E3-B477-F2FDAA23CFDA}"/>
            <w15:appearance w15:val="hidden"/>
            <w:text w:multiLine="1"/>
          </w:sdtPr>
          <w:sdtEndPr/>
          <w:sdtContent>
            <w:p w14:paraId="0546E3A9" w14:textId="77777777" w:rsidR="00EB005F" w:rsidRPr="00C2098A" w:rsidRDefault="00EB005F" w:rsidP="00EB005F">
              <w:pPr>
                <w:pStyle w:val="Footer"/>
              </w:pPr>
              <w:r>
                <w:t>+961 81 812 835</w:t>
              </w:r>
            </w:p>
          </w:sdtContent>
        </w:sdt>
      </w:tc>
      <w:tc>
        <w:tcPr>
          <w:tcW w:w="2628" w:type="dxa"/>
          <w:tcMar>
            <w:top w:w="144" w:type="dxa"/>
            <w:left w:w="115" w:type="dxa"/>
            <w:right w:w="115" w:type="dxa"/>
          </w:tcMar>
        </w:tcPr>
        <w:sdt>
          <w:sdtPr>
            <w:alias w:val="LinkedIn URL:"/>
            <w:tag w:val="LinkedIn URL:"/>
            <w:id w:val="-1413995599"/>
            <w:placeholder>
              <w:docPart w:val="CE2AB3AD77D645A781C9123782DD9AA6"/>
            </w:placeholder>
            <w:dataBinding w:prefixMappings="xmlns:ns0='http://schemas.microsoft.com/office/2006/coverPageProps' " w:xpath="/ns0:CoverPageProperties[1]/ns0:CompanyFax[1]" w:storeItemID="{55AF091B-3C7A-41E3-B477-F2FDAA23CFDA}"/>
            <w15:appearance w15:val="hidden"/>
            <w:text w:multiLine="1"/>
          </w:sdtPr>
          <w:sdtEndPr/>
          <w:sdtContent>
            <w:p w14:paraId="0B988AB0" w14:textId="77777777" w:rsidR="00EB005F" w:rsidRPr="00C2098A" w:rsidRDefault="00C61A3E" w:rsidP="00C61A3E">
              <w:pPr>
                <w:pStyle w:val="Footer"/>
              </w:pPr>
              <w:r w:rsidRPr="00C61A3E">
                <w:t>https://www.linkedin.com/in/muhammad-hashim-3b99a0a7/</w:t>
              </w:r>
            </w:p>
          </w:sdtContent>
        </w:sdt>
      </w:tc>
    </w:tr>
  </w:tbl>
  <w:sdt>
    <w:sdtPr>
      <w:id w:val="-1889635388"/>
      <w:docPartObj>
        <w:docPartGallery w:val="Page Numbers (Bottom of Page)"/>
        <w:docPartUnique/>
      </w:docPartObj>
    </w:sdtPr>
    <w:sdtEndPr>
      <w:rPr>
        <w:noProof/>
      </w:rPr>
    </w:sdtEndPr>
    <w:sdtContent>
      <w:p w14:paraId="72E6BF44" w14:textId="77777777" w:rsidR="00C2098A" w:rsidRDefault="00217980" w:rsidP="00217980">
        <w:pPr>
          <w:pStyle w:val="Footer"/>
          <w:rPr>
            <w:noProof/>
          </w:rPr>
        </w:pPr>
        <w:r>
          <w:fldChar w:fldCharType="begin"/>
        </w:r>
        <w:r>
          <w:instrText xml:space="preserve"> PAGE   \* MERGEFORMAT </w:instrText>
        </w:r>
        <w:r>
          <w:fldChar w:fldCharType="separate"/>
        </w:r>
        <w:r w:rsidR="00E44280">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5256"/>
      <w:gridCol w:w="2628"/>
    </w:tblGrid>
    <w:tr w:rsidR="00482E15" w14:paraId="2994E37F" w14:textId="77777777" w:rsidTr="008E084D">
      <w:tc>
        <w:tcPr>
          <w:tcW w:w="2628" w:type="dxa"/>
          <w:tcMar>
            <w:top w:w="648" w:type="dxa"/>
            <w:left w:w="115" w:type="dxa"/>
            <w:bottom w:w="0" w:type="dxa"/>
            <w:right w:w="115" w:type="dxa"/>
          </w:tcMar>
        </w:tcPr>
        <w:p w14:paraId="7347A6ED" w14:textId="77777777" w:rsidR="00482E15" w:rsidRDefault="00482E15" w:rsidP="00217980">
          <w:pPr>
            <w:pStyle w:val="Footer"/>
          </w:pPr>
          <w:r w:rsidRPr="00CA3DF1">
            <w:rPr>
              <w:noProof/>
            </w:rPr>
            <mc:AlternateContent>
              <mc:Choice Requires="wpg">
                <w:drawing>
                  <wp:inline distT="0" distB="0" distL="0" distR="0" wp14:anchorId="6C82B115" wp14:editId="6CD05C33">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A7314F0"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14:paraId="1EDBD154" w14:textId="77777777" w:rsidR="00482E15" w:rsidRDefault="00482E15" w:rsidP="00217980">
          <w:pPr>
            <w:pStyle w:val="Footer"/>
          </w:pPr>
          <w:r w:rsidRPr="00C2098A">
            <w:rPr>
              <w:noProof/>
            </w:rPr>
            <mc:AlternateContent>
              <mc:Choice Requires="wpg">
                <w:drawing>
                  <wp:inline distT="0" distB="0" distL="0" distR="0" wp14:anchorId="106E0E2F" wp14:editId="6922EC13">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C194B23"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14:paraId="71FA4779" w14:textId="77777777" w:rsidR="00482E15" w:rsidRDefault="00482E15" w:rsidP="00217980">
          <w:pPr>
            <w:pStyle w:val="Footer"/>
          </w:pPr>
          <w:r w:rsidRPr="00C2098A">
            <w:rPr>
              <w:noProof/>
            </w:rPr>
            <mc:AlternateContent>
              <mc:Choice Requires="wpg">
                <w:drawing>
                  <wp:inline distT="0" distB="0" distL="0" distR="0" wp14:anchorId="7BC78E48" wp14:editId="31AA6A40">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B6280F"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482E15" w14:paraId="3F8185FA" w14:textId="77777777" w:rsidTr="00482E15">
      <w:tc>
        <w:tcPr>
          <w:tcW w:w="2628" w:type="dxa"/>
          <w:tcMar>
            <w:top w:w="144" w:type="dxa"/>
            <w:left w:w="115" w:type="dxa"/>
            <w:right w:w="115" w:type="dxa"/>
          </w:tcMar>
        </w:tcPr>
        <w:p w14:paraId="4FE84066" w14:textId="77777777" w:rsidR="00482E15" w:rsidRPr="00CA3DF1" w:rsidRDefault="002A3953" w:rsidP="003C5528">
          <w:pPr>
            <w:pStyle w:val="Footer"/>
          </w:pPr>
          <w:sdt>
            <w:sdtPr>
              <w:alias w:val="Enter email:"/>
              <w:tag w:val="Enter email:"/>
              <w:id w:val="-1689822732"/>
              <w:placeholder>
                <w:docPart w:val="B12F961E3C2C47A8961916FBF1C62B9F"/>
              </w:placeholder>
              <w:dataBinding w:prefixMappings="xmlns:ns0='http://schemas.microsoft.com/office/2006/coverPageProps' " w:xpath="/ns0:CoverPageProperties[1]/ns0:CompanyEmail[1]" w:storeItemID="{55AF091B-3C7A-41E3-B477-F2FDAA23CFDA}"/>
              <w15:appearance w15:val="hidden"/>
              <w:text w:multiLine="1"/>
            </w:sdtPr>
            <w:sdtEndPr/>
            <w:sdtContent>
              <w:r w:rsidR="00482E15">
                <w:t>mhmdkhashim@gmail.com</w:t>
              </w:r>
            </w:sdtContent>
          </w:sdt>
        </w:p>
      </w:tc>
      <w:tc>
        <w:tcPr>
          <w:tcW w:w="5256" w:type="dxa"/>
          <w:tcMar>
            <w:top w:w="144" w:type="dxa"/>
            <w:left w:w="115" w:type="dxa"/>
            <w:right w:w="115" w:type="dxa"/>
          </w:tcMar>
        </w:tcPr>
        <w:sdt>
          <w:sdtPr>
            <w:alias w:val="Enter telephone:"/>
            <w:tag w:val="Enter telephone:"/>
            <w:id w:val="-389655527"/>
            <w:placeholder>
              <w:docPart w:val="997D4F62C2FE47FF80C2532A3728556F"/>
            </w:placeholder>
            <w:dataBinding w:prefixMappings="xmlns:ns0='http://schemas.microsoft.com/office/2006/coverPageProps' " w:xpath="/ns0:CoverPageProperties[1]/ns0:CompanyPhone[1]" w:storeItemID="{55AF091B-3C7A-41E3-B477-F2FDAA23CFDA}"/>
            <w15:appearance w15:val="hidden"/>
            <w:text w:multiLine="1"/>
          </w:sdtPr>
          <w:sdtEndPr/>
          <w:sdtContent>
            <w:p w14:paraId="1BFB6AEA" w14:textId="77777777" w:rsidR="00482E15" w:rsidRPr="00C2098A" w:rsidRDefault="00482E15" w:rsidP="00482E15">
              <w:pPr>
                <w:pStyle w:val="Footer"/>
              </w:pPr>
              <w:r>
                <w:t>+961 81 812 835</w:t>
              </w:r>
            </w:p>
          </w:sdtContent>
        </w:sdt>
      </w:tc>
      <w:tc>
        <w:tcPr>
          <w:tcW w:w="2628" w:type="dxa"/>
          <w:tcMar>
            <w:top w:w="144" w:type="dxa"/>
            <w:left w:w="115" w:type="dxa"/>
            <w:right w:w="115" w:type="dxa"/>
          </w:tcMar>
        </w:tcPr>
        <w:sdt>
          <w:sdtPr>
            <w:alias w:val="Enter linkedIn url:"/>
            <w:tag w:val="Enter linkedIn url:"/>
            <w:id w:val="-1529023829"/>
            <w:placeholder>
              <w:docPart w:val="A33E6A41E93A4CF38BDDF85B2863127D"/>
            </w:placeholder>
            <w:dataBinding w:prefixMappings="xmlns:ns0='http://schemas.microsoft.com/office/2006/coverPageProps' " w:xpath="/ns0:CoverPageProperties[1]/ns0:CompanyFax[1]" w:storeItemID="{55AF091B-3C7A-41E3-B477-F2FDAA23CFDA}"/>
            <w15:appearance w15:val="hidden"/>
            <w:text w:multiLine="1"/>
          </w:sdtPr>
          <w:sdtEndPr/>
          <w:sdtContent>
            <w:p w14:paraId="17414F07" w14:textId="77777777" w:rsidR="00482E15" w:rsidRPr="00C2098A" w:rsidRDefault="00482E15" w:rsidP="00217980">
              <w:pPr>
                <w:pStyle w:val="Footer"/>
              </w:pPr>
              <w:r>
                <w:t>https://www.linkedin.com/in/muhammad-hashim-3b99a0a7/</w:t>
              </w:r>
            </w:p>
          </w:sdtContent>
        </w:sdt>
      </w:tc>
    </w:tr>
  </w:tbl>
  <w:p w14:paraId="66FD97C4"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13226" w14:textId="77777777" w:rsidR="002A3953" w:rsidRDefault="002A3953" w:rsidP="00713050">
      <w:pPr>
        <w:spacing w:line="240" w:lineRule="auto"/>
      </w:pPr>
      <w:r>
        <w:separator/>
      </w:r>
    </w:p>
  </w:footnote>
  <w:footnote w:type="continuationSeparator" w:id="0">
    <w:p w14:paraId="1B3E211B" w14:textId="77777777" w:rsidR="002A3953" w:rsidRDefault="002A395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740CC599" w14:textId="77777777" w:rsidTr="00741125">
      <w:trPr>
        <w:trHeight w:hRule="exact" w:val="2952"/>
      </w:trPr>
      <w:tc>
        <w:tcPr>
          <w:tcW w:w="3783" w:type="dxa"/>
          <w:tcMar>
            <w:top w:w="821" w:type="dxa"/>
            <w:right w:w="720" w:type="dxa"/>
          </w:tcMar>
        </w:tcPr>
        <w:p w14:paraId="4D9FD046"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65F1122" wp14:editId="38213BF7">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C5C76BD"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659604841"/>
              <w:placeholder>
                <w:docPart w:val="40AD5E7D1E124FE19935B0CF648867D1"/>
              </w:placeholder>
              <w:dataBinding w:prefixMappings="xmlns:ns0='http://schemas.openxmlformats.org/officeDocument/2006/extended-properties' " w:xpath="/ns0:Properties[1]/ns0:Company[1]" w:storeItemID="{6668398D-A668-4E3E-A5EB-62B293D839F1}"/>
              <w15:appearance w15:val="hidden"/>
              <w:text/>
            </w:sdtPr>
            <w:sdtEndPr/>
            <w:sdtContent>
              <w:r w:rsidR="00EB005F">
                <w:t>MH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2BED34BC" w14:textId="77777777" w:rsidTr="00EF7CC9">
            <w:trPr>
              <w:trHeight w:hRule="exact" w:val="1152"/>
            </w:trPr>
            <w:tc>
              <w:tcPr>
                <w:tcW w:w="6055" w:type="dxa"/>
                <w:vAlign w:val="center"/>
              </w:tcPr>
              <w:p w14:paraId="0705FAAE" w14:textId="77777777" w:rsidR="001A5CA9" w:rsidRPr="009B3C40" w:rsidRDefault="002A3953" w:rsidP="00C61A3E">
                <w:pPr>
                  <w:pStyle w:val="Heading1"/>
                  <w:outlineLvl w:val="0"/>
                </w:pPr>
                <w:sdt>
                  <w:sdtPr>
                    <w:alias w:val="Enter your name:"/>
                    <w:tag w:val="Enter your name:"/>
                    <w:id w:val="185027472"/>
                    <w:placeholder>
                      <w:docPart w:val="B12F961E3C2C47A8961916FBF1C62B9F"/>
                    </w:placeholder>
                    <w15:dataBinding w:prefixMappings="xmlns:ns0='http://schemas.microsoft.com/temp/samples' " w:xpath="/ns0:employees[1]/ns0:employee[1]/ns0:Address[1]" w:storeItemID="{00000000-0000-0000-0000-000000000000}"/>
                    <w15:appearance w15:val="hidden"/>
                  </w:sdtPr>
                  <w:sdtEndPr/>
                  <w:sdtContent>
                    <w:r w:rsidR="00C61A3E">
                      <w:t>Muhammad Hashim</w:t>
                    </w:r>
                  </w:sdtContent>
                </w:sdt>
              </w:p>
              <w:p w14:paraId="0B6E923F" w14:textId="77777777" w:rsidR="001A5CA9" w:rsidRDefault="002A3953" w:rsidP="00C61A3E">
                <w:pPr>
                  <w:pStyle w:val="Heading2"/>
                  <w:outlineLvl w:val="1"/>
                </w:pPr>
                <w:sdt>
                  <w:sdtPr>
                    <w:alias w:val="Enter Profession or Industry:"/>
                    <w:tag w:val="Enter Profession or Industry:"/>
                    <w:id w:val="1972160614"/>
                    <w:placeholder>
                      <w:docPart w:val="F049440448BC43D9A39914BC9CAF5FB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02D2">
                      <w:t>Full Stack Front/back end developer</w:t>
                    </w:r>
                  </w:sdtContent>
                </w:sdt>
              </w:p>
            </w:tc>
          </w:tr>
        </w:tbl>
        <w:p w14:paraId="460CCC77" w14:textId="77777777" w:rsidR="001A5CA9" w:rsidRPr="00F207C0" w:rsidRDefault="001A5CA9" w:rsidP="001A5CA9"/>
      </w:tc>
    </w:tr>
  </w:tbl>
  <w:p w14:paraId="29056CA7"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42B45"/>
    <w:multiLevelType w:val="hybridMultilevel"/>
    <w:tmpl w:val="73CCCD74"/>
    <w:lvl w:ilvl="0" w:tplc="23B8A6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8C07A8"/>
    <w:multiLevelType w:val="hybridMultilevel"/>
    <w:tmpl w:val="1A64C8DC"/>
    <w:lvl w:ilvl="0" w:tplc="23B8A6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C863C0"/>
    <w:multiLevelType w:val="hybridMultilevel"/>
    <w:tmpl w:val="247C0B9C"/>
    <w:lvl w:ilvl="0" w:tplc="23B8A6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09423E"/>
    <w:multiLevelType w:val="hybridMultilevel"/>
    <w:tmpl w:val="233C36EC"/>
    <w:lvl w:ilvl="0" w:tplc="23B8A6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A04A60"/>
    <w:multiLevelType w:val="hybridMultilevel"/>
    <w:tmpl w:val="241C9584"/>
    <w:lvl w:ilvl="0" w:tplc="23B8A6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1B3DFA"/>
    <w:multiLevelType w:val="hybridMultilevel"/>
    <w:tmpl w:val="E5F2FA32"/>
    <w:lvl w:ilvl="0" w:tplc="23B8A6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450EE"/>
    <w:multiLevelType w:val="hybridMultilevel"/>
    <w:tmpl w:val="E6A86B06"/>
    <w:lvl w:ilvl="0" w:tplc="23B8A6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6"/>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2D2"/>
    <w:rsid w:val="00091382"/>
    <w:rsid w:val="000A07DA"/>
    <w:rsid w:val="000A2BFA"/>
    <w:rsid w:val="000B0619"/>
    <w:rsid w:val="000B61CA"/>
    <w:rsid w:val="000F7610"/>
    <w:rsid w:val="00114ED7"/>
    <w:rsid w:val="00140B0E"/>
    <w:rsid w:val="001A5CA9"/>
    <w:rsid w:val="001B2AC1"/>
    <w:rsid w:val="001B403A"/>
    <w:rsid w:val="001F4583"/>
    <w:rsid w:val="00207D72"/>
    <w:rsid w:val="00217980"/>
    <w:rsid w:val="00271662"/>
    <w:rsid w:val="0027404F"/>
    <w:rsid w:val="00290AAA"/>
    <w:rsid w:val="00293B83"/>
    <w:rsid w:val="002A3953"/>
    <w:rsid w:val="002B091C"/>
    <w:rsid w:val="002C2CDD"/>
    <w:rsid w:val="002D45C6"/>
    <w:rsid w:val="002F03FA"/>
    <w:rsid w:val="00313E86"/>
    <w:rsid w:val="00314771"/>
    <w:rsid w:val="00333CD3"/>
    <w:rsid w:val="00340365"/>
    <w:rsid w:val="00342B64"/>
    <w:rsid w:val="00364079"/>
    <w:rsid w:val="003C5528"/>
    <w:rsid w:val="003D03E5"/>
    <w:rsid w:val="004077FB"/>
    <w:rsid w:val="004244FF"/>
    <w:rsid w:val="00424DD9"/>
    <w:rsid w:val="0046104A"/>
    <w:rsid w:val="004717C5"/>
    <w:rsid w:val="00482E15"/>
    <w:rsid w:val="004A24CC"/>
    <w:rsid w:val="005002D2"/>
    <w:rsid w:val="00523479"/>
    <w:rsid w:val="00543DB7"/>
    <w:rsid w:val="005729B0"/>
    <w:rsid w:val="00641630"/>
    <w:rsid w:val="00684488"/>
    <w:rsid w:val="006A3CE7"/>
    <w:rsid w:val="006A7746"/>
    <w:rsid w:val="006C4C50"/>
    <w:rsid w:val="006D76B1"/>
    <w:rsid w:val="00713050"/>
    <w:rsid w:val="00741125"/>
    <w:rsid w:val="00746F7F"/>
    <w:rsid w:val="007569C1"/>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31212"/>
    <w:rsid w:val="009830D8"/>
    <w:rsid w:val="00985D58"/>
    <w:rsid w:val="009B3C40"/>
    <w:rsid w:val="00A42540"/>
    <w:rsid w:val="00A50939"/>
    <w:rsid w:val="00A66B11"/>
    <w:rsid w:val="00A83413"/>
    <w:rsid w:val="00AA6A40"/>
    <w:rsid w:val="00AA75F6"/>
    <w:rsid w:val="00AC3900"/>
    <w:rsid w:val="00AD00FD"/>
    <w:rsid w:val="00AF0A8E"/>
    <w:rsid w:val="00B5664D"/>
    <w:rsid w:val="00BA5B40"/>
    <w:rsid w:val="00BD0206"/>
    <w:rsid w:val="00C2098A"/>
    <w:rsid w:val="00C5444A"/>
    <w:rsid w:val="00C612DA"/>
    <w:rsid w:val="00C61A3E"/>
    <w:rsid w:val="00C7741E"/>
    <w:rsid w:val="00C875AB"/>
    <w:rsid w:val="00CA3DF1"/>
    <w:rsid w:val="00CA4581"/>
    <w:rsid w:val="00CE18D5"/>
    <w:rsid w:val="00D04109"/>
    <w:rsid w:val="00D97A41"/>
    <w:rsid w:val="00DD3CF6"/>
    <w:rsid w:val="00DD6416"/>
    <w:rsid w:val="00DF480D"/>
    <w:rsid w:val="00DF4E0A"/>
    <w:rsid w:val="00E02DCD"/>
    <w:rsid w:val="00E12C60"/>
    <w:rsid w:val="00E22E87"/>
    <w:rsid w:val="00E44280"/>
    <w:rsid w:val="00E57630"/>
    <w:rsid w:val="00E86C2B"/>
    <w:rsid w:val="00EB005F"/>
    <w:rsid w:val="00EB2D52"/>
    <w:rsid w:val="00EF7CC9"/>
    <w:rsid w:val="00F207C0"/>
    <w:rsid w:val="00F20AE5"/>
    <w:rsid w:val="00F30D83"/>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39A8C"/>
  <w15:chartTrackingRefBased/>
  <w15:docId w15:val="{1DF4E2F3-75AA-4772-AE8F-A1753944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mdkhashim@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plebanon.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ttomline.studi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littlegrounds.com" TargetMode="External"/><Relationship Id="rId4" Type="http://schemas.openxmlformats.org/officeDocument/2006/relationships/settings" Target="settings.xml"/><Relationship Id="rId9" Type="http://schemas.openxmlformats.org/officeDocument/2006/relationships/hyperlink" Target="http://www.thesubmarine.m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vict\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897D8397F44601AF99A5B8C7B2769C"/>
        <w:category>
          <w:name w:val="General"/>
          <w:gallery w:val="placeholder"/>
        </w:category>
        <w:types>
          <w:type w:val="bbPlcHdr"/>
        </w:types>
        <w:behaviors>
          <w:behavior w:val="content"/>
        </w:behaviors>
        <w:guid w:val="{941D7E53-EFD2-47C4-AA64-B69D05CA0BC2}"/>
      </w:docPartPr>
      <w:docPartBody>
        <w:p w:rsidR="00335A80" w:rsidRDefault="001E1739">
          <w:pPr>
            <w:pStyle w:val="5D897D8397F44601AF99A5B8C7B2769C"/>
          </w:pPr>
          <w:r w:rsidRPr="00906BEE">
            <w:t>YN</w:t>
          </w:r>
        </w:p>
      </w:docPartBody>
    </w:docPart>
    <w:docPart>
      <w:docPartPr>
        <w:name w:val="DD1E1B34770C40FEAB8F9745A8E0F546"/>
        <w:category>
          <w:name w:val="General"/>
          <w:gallery w:val="placeholder"/>
        </w:category>
        <w:types>
          <w:type w:val="bbPlcHdr"/>
        </w:types>
        <w:behaviors>
          <w:behavior w:val="content"/>
        </w:behaviors>
        <w:guid w:val="{162F784B-D84F-4AB9-9E5A-590F5EF26CBE}"/>
      </w:docPartPr>
      <w:docPartBody>
        <w:p w:rsidR="00335A80" w:rsidRDefault="001E1739">
          <w:pPr>
            <w:pStyle w:val="DD1E1B34770C40FEAB8F9745A8E0F546"/>
          </w:pPr>
          <w:r w:rsidRPr="00906BEE">
            <w:t>Skills</w:t>
          </w:r>
        </w:p>
      </w:docPartBody>
    </w:docPart>
    <w:docPart>
      <w:docPartPr>
        <w:name w:val="F2E60B5104BA41A9A86AD01A870D2F9E"/>
        <w:category>
          <w:name w:val="General"/>
          <w:gallery w:val="placeholder"/>
        </w:category>
        <w:types>
          <w:type w:val="bbPlcHdr"/>
        </w:types>
        <w:behaviors>
          <w:behavior w:val="content"/>
        </w:behaviors>
        <w:guid w:val="{29B70C98-2B08-4329-A68D-8A0AEEF3C21E}"/>
      </w:docPartPr>
      <w:docPartBody>
        <w:p w:rsidR="00335A80" w:rsidRDefault="001E1739">
          <w:pPr>
            <w:pStyle w:val="F2E60B5104BA41A9A86AD01A870D2F9E"/>
          </w:pPr>
          <w:r>
            <w:t>Your name</w:t>
          </w:r>
        </w:p>
      </w:docPartBody>
    </w:docPart>
    <w:docPart>
      <w:docPartPr>
        <w:name w:val="D4AB5D11194C4AB0973BE1489EFE04B5"/>
        <w:category>
          <w:name w:val="General"/>
          <w:gallery w:val="placeholder"/>
        </w:category>
        <w:types>
          <w:type w:val="bbPlcHdr"/>
        </w:types>
        <w:behaviors>
          <w:behavior w:val="content"/>
        </w:behaviors>
        <w:guid w:val="{53ABC53A-ED8C-4EA7-BD4C-DF91CE141951}"/>
      </w:docPartPr>
      <w:docPartBody>
        <w:p w:rsidR="00335A80" w:rsidRDefault="001E1739">
          <w:pPr>
            <w:pStyle w:val="D4AB5D11194C4AB0973BE1489EFE04B5"/>
          </w:pPr>
          <w:r w:rsidRPr="00906BEE">
            <w:t>Profession or Industry</w:t>
          </w:r>
        </w:p>
      </w:docPartBody>
    </w:docPart>
    <w:docPart>
      <w:docPartPr>
        <w:name w:val="9CD6742CF69945D99529023FC39E4AEF"/>
        <w:category>
          <w:name w:val="General"/>
          <w:gallery w:val="placeholder"/>
        </w:category>
        <w:types>
          <w:type w:val="bbPlcHdr"/>
        </w:types>
        <w:behaviors>
          <w:behavior w:val="content"/>
        </w:behaviors>
        <w:guid w:val="{BDAD680C-9259-419B-98E3-3FFB700F5653}"/>
      </w:docPartPr>
      <w:docPartBody>
        <w:p w:rsidR="00335A80" w:rsidRDefault="001E1739">
          <w:pPr>
            <w:pStyle w:val="9CD6742CF69945D99529023FC39E4AEF"/>
          </w:pPr>
          <w:r w:rsidRPr="00906BEE">
            <w:t>Education</w:t>
          </w:r>
        </w:p>
      </w:docPartBody>
    </w:docPart>
    <w:docPart>
      <w:docPartPr>
        <w:name w:val="E93C8B3B6794410DBA72F2B7EE537ABB"/>
        <w:category>
          <w:name w:val="General"/>
          <w:gallery w:val="placeholder"/>
        </w:category>
        <w:types>
          <w:type w:val="bbPlcHdr"/>
        </w:types>
        <w:behaviors>
          <w:behavior w:val="content"/>
        </w:behaviors>
        <w:guid w:val="{17E243B0-767B-41EF-BAE9-9363BE982BC6}"/>
      </w:docPartPr>
      <w:docPartBody>
        <w:p w:rsidR="00335A80" w:rsidRDefault="003E38E4" w:rsidP="003E38E4">
          <w:pPr>
            <w:pStyle w:val="E93C8B3B6794410DBA72F2B7EE537ABB"/>
          </w:pPr>
          <w:r w:rsidRPr="00906BEE">
            <w:t>Experience</w:t>
          </w:r>
        </w:p>
      </w:docPartBody>
    </w:docPart>
    <w:docPart>
      <w:docPartPr>
        <w:name w:val="162BFF645B354B48BAC28583873BC022"/>
        <w:category>
          <w:name w:val="General"/>
          <w:gallery w:val="placeholder"/>
        </w:category>
        <w:types>
          <w:type w:val="bbPlcHdr"/>
        </w:types>
        <w:behaviors>
          <w:behavior w:val="content"/>
        </w:behaviors>
        <w:guid w:val="{4F876D20-5B5D-4D1D-8922-80DDB45C031D}"/>
      </w:docPartPr>
      <w:docPartBody>
        <w:p w:rsidR="00335A80" w:rsidRDefault="003E38E4" w:rsidP="003E38E4">
          <w:pPr>
            <w:pStyle w:val="162BFF645B354B48BAC28583873BC022"/>
          </w:pPr>
          <w:r w:rsidRPr="00906BEE">
            <w:t>Objective</w:t>
          </w:r>
        </w:p>
      </w:docPartBody>
    </w:docPart>
    <w:docPart>
      <w:docPartPr>
        <w:name w:val="40AD5E7D1E124FE19935B0CF648867D1"/>
        <w:category>
          <w:name w:val="General"/>
          <w:gallery w:val="placeholder"/>
        </w:category>
        <w:types>
          <w:type w:val="bbPlcHdr"/>
        </w:types>
        <w:behaviors>
          <w:behavior w:val="content"/>
        </w:behaviors>
        <w:guid w:val="{030C1091-1F67-46E8-8725-CA506756B2D6}"/>
      </w:docPartPr>
      <w:docPartBody>
        <w:p w:rsidR="00335A80" w:rsidRDefault="003E38E4" w:rsidP="003E38E4">
          <w:pPr>
            <w:pStyle w:val="40AD5E7D1E124FE19935B0CF648867D1"/>
          </w:pPr>
          <w:r w:rsidRPr="00906BEE">
            <w:t>Objective</w:t>
          </w:r>
        </w:p>
      </w:docPartBody>
    </w:docPart>
    <w:docPart>
      <w:docPartPr>
        <w:name w:val="F049440448BC43D9A39914BC9CAF5FBA"/>
        <w:category>
          <w:name w:val="General"/>
          <w:gallery w:val="placeholder"/>
        </w:category>
        <w:types>
          <w:type w:val="bbPlcHdr"/>
        </w:types>
        <w:behaviors>
          <w:behavior w:val="content"/>
        </w:behaviors>
        <w:guid w:val="{424F6495-4A36-4690-A4D2-5F6AF54FE03B}"/>
      </w:docPartPr>
      <w:docPartBody>
        <w:p w:rsidR="00335A80" w:rsidRDefault="003E38E4" w:rsidP="003E38E4">
          <w:pPr>
            <w:pStyle w:val="F049440448BC43D9A39914BC9CAF5FBA"/>
          </w:pPr>
          <w:r w:rsidRPr="00906BEE">
            <w:t>Skills</w:t>
          </w:r>
        </w:p>
      </w:docPartBody>
    </w:docPart>
    <w:docPart>
      <w:docPartPr>
        <w:name w:val="2EE56038C34B4595A468F9BB507DDA4A"/>
        <w:category>
          <w:name w:val="General"/>
          <w:gallery w:val="placeholder"/>
        </w:category>
        <w:types>
          <w:type w:val="bbPlcHdr"/>
        </w:types>
        <w:behaviors>
          <w:behavior w:val="content"/>
        </w:behaviors>
        <w:guid w:val="{20A76E81-4893-4884-A9B8-77CBD3495021}"/>
      </w:docPartPr>
      <w:docPartBody>
        <w:p w:rsidR="00335A80" w:rsidRDefault="003E38E4" w:rsidP="003E38E4">
          <w:pPr>
            <w:pStyle w:val="2EE56038C34B4595A468F9BB507DDA4A"/>
          </w:pPr>
          <w:r w:rsidRPr="00906BEE">
            <w:t>You might want to include your GPA and a summary of relevant coursework, awards, and honors.</w:t>
          </w:r>
        </w:p>
      </w:docPartBody>
    </w:docPart>
    <w:docPart>
      <w:docPartPr>
        <w:name w:val="C447F060518D423D90502EAB931C9D80"/>
        <w:category>
          <w:name w:val="General"/>
          <w:gallery w:val="placeholder"/>
        </w:category>
        <w:types>
          <w:type w:val="bbPlcHdr"/>
        </w:types>
        <w:behaviors>
          <w:behavior w:val="content"/>
        </w:behaviors>
        <w:guid w:val="{F9029102-420F-4A37-A4B4-7C7BF840BA86}"/>
      </w:docPartPr>
      <w:docPartBody>
        <w:p w:rsidR="00335A80" w:rsidRDefault="003E38E4" w:rsidP="003E38E4">
          <w:pPr>
            <w:pStyle w:val="C447F060518D423D90502EAB931C9D80"/>
          </w:pPr>
          <w:r w:rsidRPr="00906BEE">
            <w:t>On the Home tab of the ribbon, check out Styles to apply the formatting you need with just a click.</w:t>
          </w:r>
        </w:p>
      </w:docPartBody>
    </w:docPart>
    <w:docPart>
      <w:docPartPr>
        <w:name w:val="CE2AB3AD77D645A781C9123782DD9AA6"/>
        <w:category>
          <w:name w:val="General"/>
          <w:gallery w:val="placeholder"/>
        </w:category>
        <w:types>
          <w:type w:val="bbPlcHdr"/>
        </w:types>
        <w:behaviors>
          <w:behavior w:val="content"/>
        </w:behaviors>
        <w:guid w:val="{98EDDF33-093C-458F-BA48-B4FBF2B325D0}"/>
      </w:docPartPr>
      <w:docPartBody>
        <w:p w:rsidR="00335A80" w:rsidRDefault="003E38E4" w:rsidP="003E38E4">
          <w:pPr>
            <w:pStyle w:val="CE2AB3AD77D645A781C9123782DD9AA6"/>
          </w:pPr>
          <w:r w:rsidRPr="00906BEE">
            <w:t>Did you manage a team for your club, lead a project for your favorite charity, or edit your school newspaper? Go ahead and describe experiences that illustrate your leadership abilities.</w:t>
          </w:r>
        </w:p>
      </w:docPartBody>
    </w:docPart>
    <w:docPart>
      <w:docPartPr>
        <w:name w:val="B12F961E3C2C47A8961916FBF1C62B9F"/>
        <w:category>
          <w:name w:val="General"/>
          <w:gallery w:val="placeholder"/>
        </w:category>
        <w:types>
          <w:type w:val="bbPlcHdr"/>
        </w:types>
        <w:behaviors>
          <w:behavior w:val="content"/>
        </w:behaviors>
        <w:guid w:val="{E5BC4D73-0670-42A9-9C8A-D3F71BEA66E3}"/>
      </w:docPartPr>
      <w:docPartBody>
        <w:p w:rsidR="00335A80" w:rsidRDefault="003E38E4" w:rsidP="003E38E4">
          <w:pPr>
            <w:pStyle w:val="B12F961E3C2C47A8961916FBF1C62B9F"/>
          </w:pPr>
          <w:r w:rsidRPr="00906BEE">
            <w:t>School</w:t>
          </w:r>
        </w:p>
      </w:docPartBody>
    </w:docPart>
    <w:docPart>
      <w:docPartPr>
        <w:name w:val="997D4F62C2FE47FF80C2532A3728556F"/>
        <w:category>
          <w:name w:val="General"/>
          <w:gallery w:val="placeholder"/>
        </w:category>
        <w:types>
          <w:type w:val="bbPlcHdr"/>
        </w:types>
        <w:behaviors>
          <w:behavior w:val="content"/>
        </w:behaviors>
        <w:guid w:val="{CC2B9AAD-504D-4BC9-A354-2984F9C5BEE6}"/>
      </w:docPartPr>
      <w:docPartBody>
        <w:p w:rsidR="00335A80" w:rsidRDefault="003E38E4" w:rsidP="003E38E4">
          <w:pPr>
            <w:pStyle w:val="997D4F62C2FE47FF80C2532A3728556F"/>
          </w:pPr>
          <w:r w:rsidRPr="00906BEE">
            <w:t>School</w:t>
          </w:r>
        </w:p>
      </w:docPartBody>
    </w:docPart>
    <w:docPart>
      <w:docPartPr>
        <w:name w:val="A33E6A41E93A4CF38BDDF85B2863127D"/>
        <w:category>
          <w:name w:val="General"/>
          <w:gallery w:val="placeholder"/>
        </w:category>
        <w:types>
          <w:type w:val="bbPlcHdr"/>
        </w:types>
        <w:behaviors>
          <w:behavior w:val="content"/>
        </w:behaviors>
        <w:guid w:val="{FA96AA51-7EF5-4C33-BB41-088DE6452C4F}"/>
      </w:docPartPr>
      <w:docPartBody>
        <w:p w:rsidR="00335A80" w:rsidRDefault="003E38E4" w:rsidP="003E38E4">
          <w:pPr>
            <w:pStyle w:val="A33E6A41E93A4CF38BDDF85B2863127D"/>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E4"/>
    <w:rsid w:val="001E1739"/>
    <w:rsid w:val="00335A80"/>
    <w:rsid w:val="003E38E4"/>
    <w:rsid w:val="00EF7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897D8397F44601AF99A5B8C7B2769C">
    <w:name w:val="5D897D8397F44601AF99A5B8C7B2769C"/>
  </w:style>
  <w:style w:type="paragraph" w:customStyle="1" w:styleId="D52C808DBAD2429A81868F032C09E36B">
    <w:name w:val="D52C808DBAD2429A81868F032C09E36B"/>
  </w:style>
  <w:style w:type="paragraph" w:customStyle="1" w:styleId="12804482C9F64E2AA249E015D9F4B80B">
    <w:name w:val="12804482C9F64E2AA249E015D9F4B80B"/>
  </w:style>
  <w:style w:type="paragraph" w:customStyle="1" w:styleId="DD1E1B34770C40FEAB8F9745A8E0F546">
    <w:name w:val="DD1E1B34770C40FEAB8F9745A8E0F546"/>
  </w:style>
  <w:style w:type="paragraph" w:customStyle="1" w:styleId="2956B2914EC34B3D803156D19E3A6D8B">
    <w:name w:val="2956B2914EC34B3D803156D19E3A6D8B"/>
  </w:style>
  <w:style w:type="paragraph" w:customStyle="1" w:styleId="F2E60B5104BA41A9A86AD01A870D2F9E">
    <w:name w:val="F2E60B5104BA41A9A86AD01A870D2F9E"/>
  </w:style>
  <w:style w:type="paragraph" w:customStyle="1" w:styleId="D4AB5D11194C4AB0973BE1489EFE04B5">
    <w:name w:val="D4AB5D11194C4AB0973BE1489EFE04B5"/>
  </w:style>
  <w:style w:type="paragraph" w:customStyle="1" w:styleId="A92D1D4701534586AF9FB1768D945609">
    <w:name w:val="A92D1D4701534586AF9FB1768D945609"/>
  </w:style>
  <w:style w:type="paragraph" w:customStyle="1" w:styleId="086119F2E9BC4D2A8400ED515B753E1E">
    <w:name w:val="086119F2E9BC4D2A8400ED515B753E1E"/>
  </w:style>
  <w:style w:type="paragraph" w:customStyle="1" w:styleId="921F9673F908437F93BC7455DF55D44B">
    <w:name w:val="921F9673F908437F93BC7455DF55D44B"/>
  </w:style>
  <w:style w:type="paragraph" w:customStyle="1" w:styleId="BCD7DD32112E43DE98A3E14762569176">
    <w:name w:val="BCD7DD32112E43DE98A3E14762569176"/>
  </w:style>
  <w:style w:type="paragraph" w:customStyle="1" w:styleId="47EF66F1FB584AF48C3FED2D4D8C892F">
    <w:name w:val="47EF66F1FB584AF48C3FED2D4D8C892F"/>
  </w:style>
  <w:style w:type="paragraph" w:customStyle="1" w:styleId="5B3DD0694C18498F853AF60F494B40DB">
    <w:name w:val="5B3DD0694C18498F853AF60F494B40DB"/>
  </w:style>
  <w:style w:type="paragraph" w:customStyle="1" w:styleId="3DBC7FF7DD5D40E3B1E5A274FF0ABF2E">
    <w:name w:val="3DBC7FF7DD5D40E3B1E5A274FF0ABF2E"/>
  </w:style>
  <w:style w:type="paragraph" w:customStyle="1" w:styleId="328C54AF98E94477ABC93AF72D9106AB">
    <w:name w:val="328C54AF98E94477ABC93AF72D9106AB"/>
  </w:style>
  <w:style w:type="paragraph" w:customStyle="1" w:styleId="DE626A972EE7481E8AB435A2A98B6EEA">
    <w:name w:val="DE626A972EE7481E8AB435A2A98B6EEA"/>
  </w:style>
  <w:style w:type="paragraph" w:customStyle="1" w:styleId="03B1AC07CCF14CFBA5C2609244860975">
    <w:name w:val="03B1AC07CCF14CFBA5C2609244860975"/>
  </w:style>
  <w:style w:type="paragraph" w:customStyle="1" w:styleId="899E0556DDF9451483F3D7E8FF6900E5">
    <w:name w:val="899E0556DDF9451483F3D7E8FF6900E5"/>
  </w:style>
  <w:style w:type="paragraph" w:customStyle="1" w:styleId="2DA5128496F04F14AE5063A8995FA284">
    <w:name w:val="2DA5128496F04F14AE5063A8995FA284"/>
  </w:style>
  <w:style w:type="paragraph" w:customStyle="1" w:styleId="9CD6742CF69945D99529023FC39E4AEF">
    <w:name w:val="9CD6742CF69945D99529023FC39E4AEF"/>
  </w:style>
  <w:style w:type="paragraph" w:customStyle="1" w:styleId="91DBC0A3164B4271BA1983D2C5FCAE92">
    <w:name w:val="91DBC0A3164B4271BA1983D2C5FCAE92"/>
  </w:style>
  <w:style w:type="paragraph" w:customStyle="1" w:styleId="9C32122139CF42C69F9110469FAB2484">
    <w:name w:val="9C32122139CF42C69F9110469FAB2484"/>
  </w:style>
  <w:style w:type="paragraph" w:customStyle="1" w:styleId="94B6500704EF46639A8FDE103A679907">
    <w:name w:val="94B6500704EF46639A8FDE103A679907"/>
  </w:style>
  <w:style w:type="paragraph" w:customStyle="1" w:styleId="B2DAB5C203004E5D8EBD0AC7DF477183">
    <w:name w:val="B2DAB5C203004E5D8EBD0AC7DF477183"/>
  </w:style>
  <w:style w:type="paragraph" w:customStyle="1" w:styleId="0338C4C2BEB041D3BB16F4F4AD8027F0">
    <w:name w:val="0338C4C2BEB041D3BB16F4F4AD8027F0"/>
  </w:style>
  <w:style w:type="paragraph" w:customStyle="1" w:styleId="08BC1C94F199485BAA2E536CE9D3426F">
    <w:name w:val="08BC1C94F199485BAA2E536CE9D3426F"/>
  </w:style>
  <w:style w:type="paragraph" w:customStyle="1" w:styleId="8CA49A77CB2846349EBC6D57F18EE3C9">
    <w:name w:val="8CA49A77CB2846349EBC6D57F18EE3C9"/>
  </w:style>
  <w:style w:type="paragraph" w:customStyle="1" w:styleId="5E9A720EE0654DD0A5E03D09ABAA8663">
    <w:name w:val="5E9A720EE0654DD0A5E03D09ABAA8663"/>
  </w:style>
  <w:style w:type="paragraph" w:customStyle="1" w:styleId="28D860C6D26F41FBB4B84DE3F7E2C6B4">
    <w:name w:val="28D860C6D26F41FBB4B84DE3F7E2C6B4"/>
  </w:style>
  <w:style w:type="paragraph" w:customStyle="1" w:styleId="A20D8346ED4641779265CFC50B55671F">
    <w:name w:val="A20D8346ED4641779265CFC50B55671F"/>
  </w:style>
  <w:style w:type="paragraph" w:customStyle="1" w:styleId="E93C8B3B6794410DBA72F2B7EE537ABB">
    <w:name w:val="E93C8B3B6794410DBA72F2B7EE537ABB"/>
    <w:rsid w:val="003E38E4"/>
  </w:style>
  <w:style w:type="paragraph" w:customStyle="1" w:styleId="EDCDF12E64EE44158F3D1D83CE43D5E8">
    <w:name w:val="EDCDF12E64EE44158F3D1D83CE43D5E8"/>
    <w:rsid w:val="003E38E4"/>
  </w:style>
  <w:style w:type="paragraph" w:customStyle="1" w:styleId="162BFF645B354B48BAC28583873BC022">
    <w:name w:val="162BFF645B354B48BAC28583873BC022"/>
    <w:rsid w:val="003E38E4"/>
  </w:style>
  <w:style w:type="paragraph" w:customStyle="1" w:styleId="40AD5E7D1E124FE19935B0CF648867D1">
    <w:name w:val="40AD5E7D1E124FE19935B0CF648867D1"/>
    <w:rsid w:val="003E38E4"/>
  </w:style>
  <w:style w:type="paragraph" w:customStyle="1" w:styleId="DB488868CD0A46878086EB50EBF62070">
    <w:name w:val="DB488868CD0A46878086EB50EBF62070"/>
    <w:rsid w:val="003E38E4"/>
  </w:style>
  <w:style w:type="paragraph" w:customStyle="1" w:styleId="36801E26EF39450A97B2E198C90DB4A1">
    <w:name w:val="36801E26EF39450A97B2E198C90DB4A1"/>
    <w:rsid w:val="003E38E4"/>
  </w:style>
  <w:style w:type="paragraph" w:customStyle="1" w:styleId="F049440448BC43D9A39914BC9CAF5FBA">
    <w:name w:val="F049440448BC43D9A39914BC9CAF5FBA"/>
    <w:rsid w:val="003E38E4"/>
  </w:style>
  <w:style w:type="paragraph" w:customStyle="1" w:styleId="2EE56038C34B4595A468F9BB507DDA4A">
    <w:name w:val="2EE56038C34B4595A468F9BB507DDA4A"/>
    <w:rsid w:val="003E38E4"/>
  </w:style>
  <w:style w:type="paragraph" w:customStyle="1" w:styleId="C447F060518D423D90502EAB931C9D80">
    <w:name w:val="C447F060518D423D90502EAB931C9D80"/>
    <w:rsid w:val="003E38E4"/>
  </w:style>
  <w:style w:type="paragraph" w:customStyle="1" w:styleId="CE2AB3AD77D645A781C9123782DD9AA6">
    <w:name w:val="CE2AB3AD77D645A781C9123782DD9AA6"/>
    <w:rsid w:val="003E38E4"/>
  </w:style>
  <w:style w:type="paragraph" w:customStyle="1" w:styleId="B12F961E3C2C47A8961916FBF1C62B9F">
    <w:name w:val="B12F961E3C2C47A8961916FBF1C62B9F"/>
    <w:rsid w:val="003E38E4"/>
  </w:style>
  <w:style w:type="paragraph" w:customStyle="1" w:styleId="D146D78BAAD74DB4BCE0F8D98C016A26">
    <w:name w:val="D146D78BAAD74DB4BCE0F8D98C016A26"/>
    <w:rsid w:val="003E38E4"/>
  </w:style>
  <w:style w:type="paragraph" w:customStyle="1" w:styleId="997D4F62C2FE47FF80C2532A3728556F">
    <w:name w:val="997D4F62C2FE47FF80C2532A3728556F"/>
    <w:rsid w:val="003E38E4"/>
  </w:style>
  <w:style w:type="paragraph" w:customStyle="1" w:styleId="A33E6A41E93A4CF38BDDF85B2863127D">
    <w:name w:val="A33E6A41E93A4CF38BDDF85B2863127D"/>
    <w:rsid w:val="003E38E4"/>
  </w:style>
  <w:style w:type="paragraph" w:customStyle="1" w:styleId="28DF8CA1AF6B4B389A59504B72ED4E0F">
    <w:name w:val="28DF8CA1AF6B4B389A59504B72ED4E0F"/>
    <w:rsid w:val="003E38E4"/>
  </w:style>
  <w:style w:type="paragraph" w:customStyle="1" w:styleId="814C2244A63044DF8EA0F8CF8B29708A">
    <w:name w:val="814C2244A63044DF8EA0F8CF8B29708A"/>
    <w:rsid w:val="003E38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+961 81 812 835</CompanyPhone>
  <CompanyFax>https://www.linkedin.com/in/muhammad-hashim-3b99a0a7/</CompanyFax>
  <CompanyEmail>mhmdkhashim@gmail.com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68</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MH</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Full Stack Front/back end developer</dc:subject>
  <dc:creator>Convict</dc:creator>
  <cp:keywords/>
  <dc:description/>
  <cp:lastModifiedBy>Mhmd Hashim</cp:lastModifiedBy>
  <cp:revision>6</cp:revision>
  <cp:lastPrinted>2018-12-11T09:40:00Z</cp:lastPrinted>
  <dcterms:created xsi:type="dcterms:W3CDTF">2018-12-11T08:33:00Z</dcterms:created>
  <dcterms:modified xsi:type="dcterms:W3CDTF">2018-12-30T01:14:00Z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